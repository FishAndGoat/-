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7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10" w:type="dxa"/>
          <w:right w:w="210" w:type="dxa"/>
        </w:tblCellMar>
        <w:tblLook w:val="0000" w:firstRow="0" w:lastRow="0" w:firstColumn="0" w:lastColumn="0" w:noHBand="0" w:noVBand="0"/>
      </w:tblPr>
      <w:tblGrid>
        <w:gridCol w:w="1267"/>
        <w:gridCol w:w="2124"/>
      </w:tblGrid>
      <w:tr w:rsidR="00A00CD9">
        <w:trPr>
          <w:trHeight w:val="500"/>
        </w:trPr>
        <w:tc>
          <w:tcPr>
            <w:tcW w:w="1267" w:type="dxa"/>
            <w:vAlign w:val="center"/>
          </w:tcPr>
          <w:p w:rsidR="00A00CD9" w:rsidRDefault="00D3011B" w:rsidP="00D3011B">
            <w:pPr>
              <w:jc w:val="left"/>
              <w:outlineLvl w:val="0"/>
              <w:rPr>
                <w:sz w:val="24"/>
              </w:rPr>
            </w:pPr>
            <w:bookmarkStart w:id="0" w:name="_Toc251357557"/>
            <w:r>
              <w:rPr>
                <w:rFonts w:hint="eastAsia"/>
                <w:sz w:val="24"/>
              </w:rPr>
              <w:t>密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  <w:bookmarkEnd w:id="0"/>
          </w:p>
        </w:tc>
        <w:tc>
          <w:tcPr>
            <w:tcW w:w="2124" w:type="dxa"/>
            <w:vAlign w:val="center"/>
          </w:tcPr>
          <w:p w:rsidR="00A00CD9" w:rsidRPr="00D3011B" w:rsidRDefault="00382F46" w:rsidP="006F746C">
            <w:pPr>
              <w:outlineLvl w:val="0"/>
              <w:rPr>
                <w:sz w:val="30"/>
                <w:szCs w:val="30"/>
              </w:rPr>
            </w:pPr>
            <w:bookmarkStart w:id="1" w:name="_Toc251357558"/>
            <w:r>
              <w:rPr>
                <w:rFonts w:hint="eastAsia"/>
                <w:sz w:val="30"/>
                <w:szCs w:val="30"/>
              </w:rPr>
              <w:t>公开</w:t>
            </w:r>
            <w:bookmarkEnd w:id="1"/>
          </w:p>
        </w:tc>
      </w:tr>
      <w:tr w:rsidR="00A00CD9">
        <w:trPr>
          <w:trHeight w:val="495"/>
        </w:trPr>
        <w:tc>
          <w:tcPr>
            <w:tcW w:w="1267" w:type="dxa"/>
            <w:vAlign w:val="center"/>
          </w:tcPr>
          <w:p w:rsidR="00A00CD9" w:rsidRDefault="00D3011B">
            <w:pPr>
              <w:outlineLvl w:val="0"/>
              <w:rPr>
                <w:sz w:val="24"/>
              </w:rPr>
            </w:pPr>
            <w:bookmarkStart w:id="2" w:name="_Toc251357559"/>
            <w:r>
              <w:rPr>
                <w:rFonts w:hint="eastAsia"/>
                <w:sz w:val="24"/>
              </w:rPr>
              <w:t>编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  <w:bookmarkEnd w:id="2"/>
          </w:p>
        </w:tc>
        <w:tc>
          <w:tcPr>
            <w:tcW w:w="2124" w:type="dxa"/>
            <w:vAlign w:val="center"/>
          </w:tcPr>
          <w:p w:rsidR="00D3011B" w:rsidRPr="00E42AE1" w:rsidRDefault="00D3011B" w:rsidP="00E42AE1">
            <w:pPr>
              <w:rPr>
                <w:sz w:val="30"/>
                <w:szCs w:val="30"/>
              </w:rPr>
            </w:pPr>
          </w:p>
        </w:tc>
      </w:tr>
      <w:tr w:rsidR="00D3011B">
        <w:trPr>
          <w:trHeight w:val="531"/>
        </w:trPr>
        <w:tc>
          <w:tcPr>
            <w:tcW w:w="1267" w:type="dxa"/>
            <w:vAlign w:val="center"/>
          </w:tcPr>
          <w:p w:rsidR="00D3011B" w:rsidRDefault="00D3011B">
            <w:pPr>
              <w:outlineLvl w:val="0"/>
              <w:rPr>
                <w:sz w:val="24"/>
              </w:rPr>
            </w:pPr>
            <w:bookmarkStart w:id="3" w:name="_Toc251357560"/>
            <w:r>
              <w:rPr>
                <w:rFonts w:hint="eastAsia"/>
                <w:sz w:val="24"/>
              </w:rPr>
              <w:t>归档号</w:t>
            </w:r>
            <w:bookmarkEnd w:id="3"/>
          </w:p>
        </w:tc>
        <w:tc>
          <w:tcPr>
            <w:tcW w:w="2124" w:type="dxa"/>
            <w:vAlign w:val="center"/>
          </w:tcPr>
          <w:p w:rsidR="00D3011B" w:rsidRDefault="00D3011B">
            <w:pPr>
              <w:outlineLvl w:val="0"/>
              <w:rPr>
                <w:sz w:val="44"/>
              </w:rPr>
            </w:pPr>
          </w:p>
        </w:tc>
      </w:tr>
    </w:tbl>
    <w:p w:rsidR="00A00CD9" w:rsidRDefault="00A00CD9">
      <w:pPr>
        <w:outlineLvl w:val="0"/>
        <w:rPr>
          <w:sz w:val="44"/>
        </w:rPr>
      </w:pPr>
    </w:p>
    <w:p w:rsidR="00A00CD9" w:rsidRDefault="0028535F">
      <w:pPr>
        <w:jc w:val="center"/>
        <w:outlineLvl w:val="0"/>
        <w:rPr>
          <w:rFonts w:ascii="楷体_GB2312" w:eastAsia="楷体_GB2312"/>
          <w:b/>
          <w:spacing w:val="40"/>
          <w:sz w:val="44"/>
        </w:rPr>
      </w:pPr>
      <w:r>
        <w:rPr>
          <w:rFonts w:ascii="微软雅黑" w:eastAsia="微软雅黑" w:hAnsi="微软雅黑" w:cs="微软雅黑" w:hint="eastAsia"/>
          <w:b/>
          <w:spacing w:val="40"/>
          <w:sz w:val="44"/>
        </w:rPr>
        <w:t>广西师范大学计算机学院</w:t>
      </w:r>
    </w:p>
    <w:p w:rsidR="00537223" w:rsidRPr="00537223" w:rsidRDefault="00EF4711" w:rsidP="005A3F62">
      <w:pPr>
        <w:spacing w:beforeLines="50" w:before="120"/>
        <w:jc w:val="center"/>
        <w:outlineLvl w:val="0"/>
        <w:rPr>
          <w:rFonts w:ascii="宋体"/>
          <w:b/>
          <w:spacing w:val="60"/>
          <w:sz w:val="48"/>
        </w:rPr>
      </w:pPr>
      <w:bookmarkStart w:id="4" w:name="_Toc251357562"/>
      <w:r w:rsidRPr="00EF4711">
        <w:rPr>
          <w:rFonts w:ascii="Courier New" w:hAnsi="Courier New" w:hint="eastAsia"/>
          <w:b/>
          <w:spacing w:val="60"/>
          <w:sz w:val="48"/>
          <w:szCs w:val="48"/>
        </w:rPr>
        <w:t>软件工程项目实践</w:t>
      </w:r>
      <w:bookmarkEnd w:id="4"/>
    </w:p>
    <w:p w:rsidR="00A00CD9" w:rsidRDefault="0003340C">
      <w:pPr>
        <w:jc w:val="center"/>
        <w:rPr>
          <w:rFonts w:ascii="黑体" w:eastAsia="黑体"/>
          <w:b/>
          <w:sz w:val="4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250824</wp:posOffset>
                </wp:positionV>
                <wp:extent cx="5715000" cy="0"/>
                <wp:effectExtent l="0" t="19050" r="19050" b="1905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1025FB6" id="Line 3" o:spid="_x0000_s1026" style="position:absolute;left:0;text-align:left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9.75pt" to="450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" o:allowincell="f" strokeweight="4.5pt">
                <v:stroke linestyle="thickThin"/>
              </v:line>
            </w:pict>
          </mc:Fallback>
        </mc:AlternateContent>
      </w:r>
    </w:p>
    <w:p w:rsidR="00D74C8B" w:rsidRPr="00AD36EC" w:rsidRDefault="00FF79B3" w:rsidP="00AD36EC">
      <w:pPr>
        <w:spacing w:beforeLines="100" w:before="240"/>
        <w:jc w:val="center"/>
        <w:rPr>
          <w:rFonts w:ascii="黑体" w:eastAsia="黑体"/>
          <w:b/>
          <w:sz w:val="44"/>
        </w:rPr>
      </w:pPr>
      <w:r>
        <w:rPr>
          <w:rFonts w:ascii="Arial" w:eastAsia="黑体" w:hAnsi="Arial" w:cs="Arial" w:hint="eastAsia"/>
          <w:b/>
          <w:sz w:val="44"/>
        </w:rPr>
        <w:t>对第十小组工作评审</w:t>
      </w:r>
    </w:p>
    <w:p w:rsidR="005E14AF" w:rsidRDefault="008219B8" w:rsidP="008219B8">
      <w:pPr>
        <w:tabs>
          <w:tab w:val="left" w:pos="2102"/>
        </w:tabs>
        <w:rPr>
          <w:rFonts w:ascii="Courier New" w:hAnsi="Courier New"/>
          <w:b/>
          <w:sz w:val="36"/>
          <w:szCs w:val="36"/>
        </w:rPr>
      </w:pPr>
      <w:r>
        <w:rPr>
          <w:rFonts w:ascii="Courier New" w:hAnsi="Courier New"/>
          <w:b/>
          <w:sz w:val="36"/>
          <w:szCs w:val="36"/>
        </w:rPr>
        <w:tab/>
      </w:r>
    </w:p>
    <w:p w:rsidR="005A3F62" w:rsidRDefault="005A3F62" w:rsidP="005E14AF">
      <w:pPr>
        <w:jc w:val="center"/>
        <w:rPr>
          <w:rFonts w:ascii="Courier New" w:hAnsi="Courier New"/>
          <w:b/>
          <w:sz w:val="36"/>
          <w:szCs w:val="36"/>
        </w:rPr>
      </w:pPr>
    </w:p>
    <w:p w:rsidR="00A00CD9" w:rsidRDefault="002D5C8F">
      <w:pPr>
        <w:ind w:left="180"/>
        <w:jc w:val="center"/>
        <w:rPr>
          <w:rFonts w:ascii="黑体" w:eastAsia="黑体"/>
          <w:b/>
          <w:spacing w:val="84"/>
          <w:sz w:val="72"/>
        </w:rPr>
      </w:pPr>
      <w:r>
        <w:rPr>
          <w:rFonts w:ascii="黑体" w:eastAsia="黑体" w:hint="eastAsia"/>
          <w:b/>
          <w:spacing w:val="84"/>
          <w:sz w:val="72"/>
        </w:rPr>
        <w:t>会议记录</w:t>
      </w:r>
    </w:p>
    <w:p w:rsidR="00A00CD9" w:rsidRDefault="00A00CD9">
      <w:pPr>
        <w:jc w:val="center"/>
        <w:rPr>
          <w:sz w:val="28"/>
        </w:rPr>
      </w:pPr>
    </w:p>
    <w:p w:rsidR="00A00CD9" w:rsidRDefault="00A00CD9" w:rsidP="005E14AF">
      <w:pPr>
        <w:jc w:val="center"/>
        <w:rPr>
          <w:sz w:val="28"/>
        </w:rPr>
      </w:pPr>
    </w:p>
    <w:p w:rsidR="00A00CD9" w:rsidRDefault="00A00CD9">
      <w:pPr>
        <w:jc w:val="center"/>
        <w:rPr>
          <w:sz w:val="28"/>
        </w:rPr>
      </w:pPr>
    </w:p>
    <w:p w:rsidR="00A00CD9" w:rsidRDefault="00A00CD9">
      <w:pPr>
        <w:jc w:val="center"/>
        <w:rPr>
          <w:sz w:val="28"/>
        </w:rPr>
      </w:pPr>
    </w:p>
    <w:p w:rsidR="005A3F62" w:rsidRDefault="005A3F62">
      <w:pPr>
        <w:jc w:val="center"/>
        <w:rPr>
          <w:sz w:val="28"/>
        </w:rPr>
      </w:pPr>
    </w:p>
    <w:p w:rsidR="00A44C6D" w:rsidRDefault="00A44C6D">
      <w:pPr>
        <w:jc w:val="center"/>
        <w:rPr>
          <w:sz w:val="28"/>
        </w:rPr>
      </w:pPr>
    </w:p>
    <w:p w:rsidR="005A3F62" w:rsidRDefault="005A3F62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A00CD9" w:rsidRPr="00BD3B99" w:rsidRDefault="0093319B" w:rsidP="00BD3B99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 w:rsidR="00BD3B99">
        <w:rPr>
          <w:b/>
          <w:sz w:val="28"/>
        </w:rPr>
        <w:t>2019</w:t>
      </w:r>
      <w:r w:rsidR="00A00CD9">
        <w:rPr>
          <w:rFonts w:hint="eastAsia"/>
          <w:b/>
          <w:sz w:val="28"/>
        </w:rPr>
        <w:t>年</w:t>
      </w:r>
      <w:r>
        <w:rPr>
          <w:rFonts w:hint="eastAsia"/>
          <w:b/>
          <w:sz w:val="28"/>
        </w:rPr>
        <w:t xml:space="preserve"> </w:t>
      </w:r>
      <w:r w:rsidR="00BD3B99">
        <w:rPr>
          <w:b/>
          <w:sz w:val="28"/>
        </w:rPr>
        <w:t>04</w:t>
      </w:r>
      <w:r w:rsidR="00A00CD9">
        <w:rPr>
          <w:rFonts w:hint="eastAsia"/>
          <w:b/>
          <w:sz w:val="28"/>
        </w:rPr>
        <w:t>月</w:t>
      </w:r>
      <w:r w:rsidR="00FF79B3">
        <w:rPr>
          <w:rFonts w:hint="eastAsia"/>
          <w:b/>
          <w:sz w:val="28"/>
        </w:rPr>
        <w:t>23</w:t>
      </w:r>
      <w:r w:rsidR="00AD36EC">
        <w:rPr>
          <w:rFonts w:hint="eastAsia"/>
          <w:b/>
          <w:sz w:val="28"/>
        </w:rPr>
        <w:t>日</w:t>
      </w:r>
    </w:p>
    <w:p w:rsidR="00E50226" w:rsidRDefault="00E50226" w:rsidP="005C6984">
      <w:pPr>
        <w:jc w:val="center"/>
        <w:rPr>
          <w:rFonts w:ascii="黑体" w:eastAsia="黑体"/>
          <w:sz w:val="28"/>
        </w:rPr>
      </w:pPr>
      <w:r w:rsidRPr="00E50226">
        <w:rPr>
          <w:rFonts w:ascii="黑体" w:eastAsia="黑体" w:hint="eastAsia"/>
          <w:sz w:val="28"/>
        </w:rPr>
        <w:t>201</w:t>
      </w:r>
      <w:r w:rsidR="00D515CF">
        <w:rPr>
          <w:rFonts w:ascii="黑体" w:eastAsia="黑体" w:hint="eastAsia"/>
          <w:sz w:val="28"/>
        </w:rPr>
        <w:t>6</w:t>
      </w:r>
      <w:r w:rsidRPr="00E50226">
        <w:rPr>
          <w:rFonts w:ascii="黑体" w:eastAsia="黑体" w:hint="eastAsia"/>
          <w:sz w:val="28"/>
        </w:rPr>
        <w:t>级软件工程专业</w:t>
      </w:r>
    </w:p>
    <w:p w:rsidR="00E50226" w:rsidRDefault="00A91EBC" w:rsidP="005C6984">
      <w:pPr>
        <w:jc w:val="center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201</w:t>
      </w:r>
      <w:r w:rsidR="00D515CF">
        <w:rPr>
          <w:rFonts w:ascii="黑体" w:eastAsia="黑体" w:hint="eastAsia"/>
          <w:sz w:val="28"/>
        </w:rPr>
        <w:t>6</w:t>
      </w:r>
      <w:r w:rsidR="00EF4711">
        <w:rPr>
          <w:rFonts w:ascii="黑体" w:eastAsia="黑体" w:hint="eastAsia"/>
          <w:sz w:val="28"/>
        </w:rPr>
        <w:t>级</w:t>
      </w:r>
      <w:r w:rsidR="00E50226">
        <w:rPr>
          <w:rFonts w:ascii="黑体" w:eastAsia="黑体" w:hint="eastAsia"/>
          <w:sz w:val="28"/>
        </w:rPr>
        <w:t>计算机科学与技术专业</w:t>
      </w:r>
    </w:p>
    <w:p w:rsidR="00A00CD9" w:rsidRPr="00726E15" w:rsidRDefault="00A00CD9">
      <w:pPr>
        <w:jc w:val="center"/>
        <w:rPr>
          <w:rFonts w:ascii="黑体" w:eastAsia="黑体"/>
          <w:sz w:val="28"/>
        </w:rPr>
      </w:pPr>
    </w:p>
    <w:p w:rsidR="00D37EB1" w:rsidRPr="00764DA1" w:rsidRDefault="00D37EB1">
      <w:pPr>
        <w:jc w:val="center"/>
        <w:rPr>
          <w:rFonts w:ascii="黑体" w:eastAsia="黑体"/>
          <w:sz w:val="28"/>
        </w:rPr>
      </w:pPr>
    </w:p>
    <w:p w:rsidR="00382F46" w:rsidRDefault="00382F46">
      <w:pPr>
        <w:jc w:val="center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项目实践第</w:t>
      </w:r>
      <w:r w:rsidR="00AD36EC" w:rsidRPr="00AD36EC">
        <w:rPr>
          <w:rFonts w:ascii="黑体" w:eastAsia="黑体" w:hint="eastAsia"/>
          <w:sz w:val="28"/>
        </w:rPr>
        <w:t>GXNUSEP19</w:t>
      </w:r>
      <w:r w:rsidR="00BD3B99" w:rsidRPr="00AD36EC">
        <w:rPr>
          <w:rFonts w:ascii="黑体" w:eastAsia="黑体" w:hint="eastAsia"/>
          <w:sz w:val="28"/>
        </w:rPr>
        <w:t>0</w:t>
      </w:r>
      <w:r w:rsidR="00BD3B99" w:rsidRPr="00AD36EC">
        <w:rPr>
          <w:rFonts w:ascii="黑体" w:eastAsia="黑体"/>
          <w:sz w:val="28"/>
        </w:rPr>
        <w:t>3</w:t>
      </w:r>
      <w:r w:rsidR="00AD36EC">
        <w:rPr>
          <w:rFonts w:ascii="黑体" w:eastAsia="黑体" w:hint="eastAsia"/>
          <w:i/>
          <w:sz w:val="28"/>
        </w:rPr>
        <w:t xml:space="preserve"> </w:t>
      </w:r>
      <w:r>
        <w:rPr>
          <w:rFonts w:ascii="黑体" w:eastAsia="黑体" w:hint="eastAsia"/>
          <w:sz w:val="28"/>
        </w:rPr>
        <w:t>组</w:t>
      </w:r>
    </w:p>
    <w:p w:rsidR="00B44EAF" w:rsidRPr="00526B5A" w:rsidRDefault="00B44EAF">
      <w:pPr>
        <w:jc w:val="center"/>
        <w:rPr>
          <w:rFonts w:ascii="黑体" w:eastAsia="黑体"/>
          <w:sz w:val="28"/>
        </w:rPr>
      </w:pPr>
    </w:p>
    <w:p w:rsidR="00A00CD9" w:rsidRDefault="0003340C">
      <w:pPr>
        <w:spacing w:line="60" w:lineRule="auto"/>
        <w:jc w:val="center"/>
        <w:rPr>
          <w:rFonts w:ascii="黑体" w:eastAsia="黑体"/>
          <w:sz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2096" behindDoc="0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17144</wp:posOffset>
                </wp:positionV>
                <wp:extent cx="5486400" cy="0"/>
                <wp:effectExtent l="0" t="0" r="0" b="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3A5E33A8" id="Line 2" o:spid="_x0000_s1026" style="position:absolute;left:0;text-align:left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1.35pt" to="44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ajk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" o:allowincell="f" strokeweight="1.5pt"/>
            </w:pict>
          </mc:Fallback>
        </mc:AlternateContent>
      </w:r>
    </w:p>
    <w:p w:rsidR="005C6984" w:rsidRPr="005C6984" w:rsidRDefault="005C6984" w:rsidP="005C6984">
      <w:pPr>
        <w:pStyle w:val="1"/>
        <w:rPr>
          <w:rFonts w:ascii="Courier New" w:hAnsi="Courier New"/>
          <w:szCs w:val="28"/>
        </w:rPr>
      </w:pPr>
      <w:r w:rsidRPr="005C6984">
        <w:rPr>
          <w:rFonts w:ascii="Courier New" w:hAnsi="Courier New"/>
          <w:szCs w:val="28"/>
        </w:rPr>
        <w:t>School of Computer Science &amp; Information Engineering</w:t>
      </w:r>
    </w:p>
    <w:p w:rsidR="00AB0934" w:rsidRDefault="005C6984" w:rsidP="005C6984">
      <w:pPr>
        <w:pStyle w:val="1"/>
        <w:rPr>
          <w:rFonts w:ascii="Courier New" w:hAnsi="Courier New"/>
          <w:szCs w:val="28"/>
        </w:rPr>
      </w:pPr>
      <w:r w:rsidRPr="005C6984">
        <w:rPr>
          <w:rFonts w:ascii="Courier New" w:hAnsi="Courier New"/>
          <w:szCs w:val="28"/>
        </w:rPr>
        <w:t>Guangxi Normal University</w:t>
      </w:r>
      <w:r w:rsidR="00382F46">
        <w:rPr>
          <w:rFonts w:ascii="Courier New" w:hAnsi="Courier New" w:hint="eastAsia"/>
          <w:szCs w:val="28"/>
        </w:rPr>
        <w:t xml:space="preserve"> </w:t>
      </w:r>
    </w:p>
    <w:p w:rsidR="00AF112E" w:rsidRPr="00AF112E" w:rsidRDefault="00AF112E" w:rsidP="00AF112E">
      <w:r>
        <w:rPr>
          <w:rFonts w:hint="eastAsia"/>
        </w:rPr>
        <w:br/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1904</wp:posOffset>
                </wp:positionV>
                <wp:extent cx="6436360" cy="13992225"/>
                <wp:effectExtent l="0" t="0" r="21590" b="28575"/>
                <wp:wrapNone/>
                <wp:docPr id="1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1399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时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间：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>2019</w:t>
                            </w:r>
                            <w:r w:rsidR="00FF79B3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年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04</w:t>
                            </w:r>
                            <w:r w:rsidR="00FF79B3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月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25</w:t>
                            </w:r>
                            <w:r w:rsidR="00FF79B3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日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地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点：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理一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306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旁教师休息室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记录人：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FF79B3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孙颖颖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出席人员：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FF79B3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孙颖颖</w:t>
                            </w:r>
                            <w:r w:rsidR="00FF79B3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（组长）</w:t>
                            </w:r>
                            <w:r w:rsidR="00FF79B3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、（李）宛珊</w:t>
                            </w:r>
                            <w:r w:rsidR="00FF79B3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（事务）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、</w:t>
                            </w:r>
                            <w:r w:rsidR="00FF79B3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（王）延昭</w:t>
                            </w:r>
                            <w:r w:rsidR="00FF79B3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（技术）</w:t>
                            </w:r>
                            <w:r w:rsidR="00FF79B3" w:rsidRP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、</w:t>
                            </w:r>
                            <w:r w:rsidR="00FF79B3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</w:t>
                            </w:r>
                            <w:r w:rsidR="00FF79B3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</w:t>
                            </w:r>
                            <w:r w:rsidR="00FF79B3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）</w:t>
                            </w:r>
                            <w:r w:rsidR="00FF79B3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昊洋</w:t>
                            </w:r>
                            <w:r w:rsidR="00FF79B3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（规范）、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（谢）聪聪</w:t>
                            </w:r>
                            <w:r w:rsidR="00FF79B3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、</w:t>
                            </w:r>
                            <w:r w:rsidR="00FF79B3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</w:t>
                            </w:r>
                            <w:r w:rsidR="00FF79B3" w:rsidRP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白</w:t>
                            </w:r>
                            <w:r w:rsidR="00FF79B3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）</w:t>
                            </w:r>
                            <w:r w:rsidR="00FF79B3" w:rsidRP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珩春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、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</w:t>
                            </w:r>
                            <w:r w:rsidR="00D56E8C" w:rsidRP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江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）</w:t>
                            </w:r>
                            <w:r w:rsidR="00D56E8C" w:rsidRP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俊良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             </w:t>
                            </w:r>
                          </w:p>
                          <w:p w:rsidR="001A1554" w:rsidRPr="009812A0" w:rsidRDefault="00FF79B3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</w:t>
                            </w:r>
                            <w:r w:rsidR="001A1554"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</w:t>
                            </w:r>
                            <w:r w:rsidR="001A1554"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列席人员：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FF79B3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无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缺席人员：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 w:rsidR="00FF79B3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无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主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持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人：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FF79B3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王延昭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议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题：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79B3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对第十小组工作评审会议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 </w:t>
                            </w:r>
                          </w:p>
                          <w:p w:rsidR="001A1554" w:rsidRDefault="00FF79B3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吴昊洋：（任务分三部分，每两个人负责一部分）—（孙，释记）</w:t>
                            </w:r>
                            <w:r w:rsidR="001A155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</w:t>
                            </w:r>
                          </w:p>
                          <w:p w:rsidR="00FF79B3" w:rsidRDefault="00FF79B3" w:rsidP="0010258C">
                            <w:pPr>
                              <w:spacing w:line="360" w:lineRule="auto"/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王延昭：（吴昊洋和江俊良进行类图、用例图的评审分析；李宛珊和白珩椿进行句子成分分析审核；孙颖颖和我进行需求规格说明书评审工作。现在开始吧）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—（孙，释记）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</w:t>
                            </w:r>
                          </w:p>
                          <w:p w:rsidR="001A1554" w:rsidRPr="00FF79B3" w:rsidRDefault="00FF79B3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李宛珊：（情景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第一个句子成分分析错误；句子成分划分错误（从“管理记录”开始）第二个是“将”字句改成常式句式错了</w:t>
                            </w:r>
                            <w:r w:rsidR="001A4E3F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。）</w:t>
                            </w:r>
                            <w:r w:rsidR="001A4E3F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 w:rsidR="001A4E3F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—（孙，释记）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4E3F" w:rsidRDefault="001A4E3F" w:rsidP="00D21FD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王延昭：（我觉得“小梁返回界面，返回历史记录界面”不能删除）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</w:t>
                            </w:r>
                          </w:p>
                          <w:p w:rsidR="001A4E3F" w:rsidRDefault="001A4E3F" w:rsidP="00D21FD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孙颖颖：（如果“返回”不在统一状态下，那么就要写两个返回）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</w:t>
                            </w:r>
                          </w:p>
                          <w:p w:rsidR="001A4E3F" w:rsidRDefault="001A4E3F" w:rsidP="00D21FD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李宛珊：（在“事物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事件表”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中找到相应的错误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，在事物事件表中绘图不规范）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—（孙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，释记）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吴昊洋：（图中的关系应该用尖括号表示）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—（孙，释记）李宛珊：（由事物事件表引发的错误，如用例图、类图中的错误、需不需要详写？）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</w:t>
                            </w:r>
                          </w:p>
                          <w:p w:rsidR="001A4E3F" w:rsidRDefault="001A4E3F" w:rsidP="00D21FD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—（孙，释记）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</w:t>
                            </w:r>
                          </w:p>
                          <w:p w:rsidR="001A4E3F" w:rsidRDefault="001A4E3F" w:rsidP="00D21FD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孙颖颖：（不用细说了）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—（王，释记）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</w:t>
                            </w:r>
                          </w:p>
                          <w:p w:rsidR="001A4E3F" w:rsidRDefault="001A4E3F" w:rsidP="00D21FD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吴昊洋：（需求规格说明书排版不规范）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—（孙，释记）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</w:t>
                            </w:r>
                          </w:p>
                          <w:p w:rsidR="001A4E3F" w:rsidRDefault="001A4E3F" w:rsidP="00D21FD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江俊良：（没有页眉，且目录页码不对）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—（孙，释记）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</w:t>
                            </w:r>
                          </w:p>
                          <w:p w:rsidR="004638FB" w:rsidRDefault="004638FB" w:rsidP="00D21FD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孙颖颖：（我认为对方小组的图最主要的是规范问题，是符号规范问题）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—（王，释记）</w:t>
                            </w:r>
                          </w:p>
                          <w:p w:rsidR="004638FB" w:rsidRDefault="004638FB" w:rsidP="00D21FD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吴昊洋：（对，括号中英文都没分）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—（孙、释记）</w:t>
                            </w:r>
                          </w:p>
                          <w:p w:rsidR="004638FB" w:rsidRDefault="004638FB" w:rsidP="00D21FD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孙颖颖：（最后一点是：只要事物事件表错了，后续的类图和用例图也就错了）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—（王，释记）</w:t>
                            </w:r>
                          </w:p>
                          <w:p w:rsidR="004638FB" w:rsidRDefault="004638FB" w:rsidP="00D21FD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李宛珊：（对，只要细说句子成分分析和事物事件表就可以了）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—（孙，释记）</w:t>
                            </w:r>
                          </w:p>
                          <w:p w:rsidR="001A1554" w:rsidRPr="009812A0" w:rsidRDefault="004638FB" w:rsidP="004638FB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吴昊洋：（仔细看了一下需求规格说明书，发现这些名字都不居中，并且格式还存在错误。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21FD1" w:rsidRPr="009812A0" w:rsidRDefault="00D21FD1" w:rsidP="00D21FD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21FD1" w:rsidRPr="009812A0" w:rsidRDefault="00D21FD1" w:rsidP="00D21FD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21FD1" w:rsidRPr="009812A0" w:rsidRDefault="00D21FD1" w:rsidP="00D21FD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21FD1" w:rsidRPr="009812A0" w:rsidRDefault="00D21FD1" w:rsidP="00D21FD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D21FD1" w:rsidP="00D21FD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0" o:spid="_x0000_s1026" type="#_x0000_t202" style="position:absolute;left:0;text-align:left;margin-left:-8.7pt;margin-top:.15pt;width:506.8pt;height:1101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时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间：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>2019</w:t>
                      </w:r>
                      <w:r w:rsidR="00FF79B3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年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04</w:t>
                      </w:r>
                      <w:r w:rsidR="00FF79B3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月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25</w:t>
                      </w:r>
                      <w:r w:rsidR="00FF79B3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日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地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点：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理一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306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旁教师休息室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记录人：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FF79B3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孙颖颖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出席人员：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FF79B3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孙颖颖</w:t>
                      </w:r>
                      <w:r w:rsidR="00FF79B3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（组长）</w:t>
                      </w:r>
                      <w:r w:rsidR="00FF79B3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、（李）宛珊</w:t>
                      </w:r>
                      <w:r w:rsidR="00FF79B3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（事务）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</w:t>
                      </w:r>
                      <w:r w:rsidR="00FF79B3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（王）延昭</w:t>
                      </w:r>
                      <w:r w:rsidR="00FF79B3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（技术）</w:t>
                      </w:r>
                      <w:r w:rsidR="00FF79B3" w:rsidRP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</w:t>
                      </w:r>
                      <w:r w:rsidR="00FF79B3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</w:t>
                      </w:r>
                      <w:r w:rsidR="00FF79B3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</w:t>
                      </w:r>
                      <w:r w:rsidR="00FF79B3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）</w:t>
                      </w:r>
                      <w:r w:rsidR="00FF79B3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昊洋</w:t>
                      </w:r>
                      <w:r w:rsidR="00FF79B3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（规范）、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（谢）聪聪</w:t>
                      </w:r>
                      <w:r w:rsidR="00FF79B3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</w:t>
                      </w:r>
                      <w:r w:rsidR="00FF79B3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</w:t>
                      </w:r>
                      <w:r w:rsidR="00FF79B3" w:rsidRP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白</w:t>
                      </w:r>
                      <w:r w:rsidR="00FF79B3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）</w:t>
                      </w:r>
                      <w:r w:rsidR="00FF79B3" w:rsidRP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珩春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</w:t>
                      </w:r>
                      <w:r w:rsidR="00D56E8C" w:rsidRP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江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）</w:t>
                      </w:r>
                      <w:r w:rsidR="00D56E8C" w:rsidRP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俊良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             </w:t>
                      </w:r>
                    </w:p>
                    <w:p w:rsidR="001A1554" w:rsidRPr="009812A0" w:rsidRDefault="00FF79B3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</w:t>
                      </w:r>
                      <w:r w:rsidR="001A1554"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</w:t>
                      </w:r>
                      <w:r w:rsidR="001A1554"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列席人员：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FF79B3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无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缺席人员：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 w:rsidR="00FF79B3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无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主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持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人：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FF79B3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王延昭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议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题：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79B3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对第十小组工作评审会议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 </w:t>
                      </w:r>
                    </w:p>
                    <w:p w:rsidR="001A1554" w:rsidRDefault="00FF79B3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吴昊洋：（任务分三部分，每两个人负责一部分）—（孙，释记）</w:t>
                      </w:r>
                      <w:r w:rsidR="001A155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</w:t>
                      </w:r>
                    </w:p>
                    <w:p w:rsidR="00FF79B3" w:rsidRDefault="00FF79B3" w:rsidP="0010258C">
                      <w:pPr>
                        <w:spacing w:line="360" w:lineRule="auto"/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王延昭：（吴昊洋和江俊良进行类图、用例图的评审分析；李宛珊和白珩椿进行句子成分分析审核；孙颖颖和我进行需求规格说明书评审工作。现在开始吧）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—（孙，释记）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</w:t>
                      </w:r>
                    </w:p>
                    <w:p w:rsidR="001A1554" w:rsidRPr="00FF79B3" w:rsidRDefault="00FF79B3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李宛珊：（情景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M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第一个句子成分分析错误；句子成分划分错误（从“管理记录”开始）第二个是“将”字句改成常式句式错了</w:t>
                      </w:r>
                      <w:r w:rsidR="001A4E3F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。）</w:t>
                      </w:r>
                      <w:r w:rsidR="001A4E3F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 w:rsidR="001A4E3F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—（孙，释记）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4E3F" w:rsidRDefault="001A4E3F" w:rsidP="00D21FD1"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王延昭：（我觉得“小梁返回界面，返回历史记录界面”不能删除）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</w:t>
                      </w:r>
                    </w:p>
                    <w:p w:rsidR="001A4E3F" w:rsidRDefault="001A4E3F" w:rsidP="00D21FD1"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孙颖颖：（如果“返回”不在统一状态下，那么就要写两个返回）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</w:t>
                      </w:r>
                    </w:p>
                    <w:p w:rsidR="001A4E3F" w:rsidRDefault="001A4E3F" w:rsidP="00D21FD1"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李宛珊：（在“事物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事件表”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中找到相应的错误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，在事物事件表中绘图不规范）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—（孙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，释记）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吴昊洋：（图中的关系应该用尖括号表示）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—（孙，释记）李宛珊：（由事物事件表引发的错误，如用例图、类图中的错误、需不需要详写？）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</w:t>
                      </w:r>
                    </w:p>
                    <w:p w:rsidR="001A4E3F" w:rsidRDefault="001A4E3F" w:rsidP="00D21FD1"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—（孙，释记）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</w:t>
                      </w:r>
                    </w:p>
                    <w:p w:rsidR="001A4E3F" w:rsidRDefault="001A4E3F" w:rsidP="00D21FD1"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孙颖颖：（不用细说了）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—（王，释记）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</w:t>
                      </w:r>
                    </w:p>
                    <w:p w:rsidR="001A4E3F" w:rsidRDefault="001A4E3F" w:rsidP="00D21FD1"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吴昊洋：（需求规格说明书排版不规范）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—（孙，释记）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</w:t>
                      </w:r>
                    </w:p>
                    <w:p w:rsidR="001A4E3F" w:rsidRDefault="001A4E3F" w:rsidP="00D21FD1"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江俊良：（没有页眉，且目录页码不对）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—（孙，释记）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</w:t>
                      </w:r>
                    </w:p>
                    <w:p w:rsidR="004638FB" w:rsidRDefault="004638FB" w:rsidP="00D21FD1"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孙颖颖：（我认为对方小组的图最主要的是规范问题，是符号规范问题）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—（王，释记）</w:t>
                      </w:r>
                    </w:p>
                    <w:p w:rsidR="004638FB" w:rsidRDefault="004638FB" w:rsidP="00D21FD1"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吴昊洋：（对，括号中英文都没分）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—（孙、释记）</w:t>
                      </w:r>
                    </w:p>
                    <w:p w:rsidR="004638FB" w:rsidRDefault="004638FB" w:rsidP="00D21FD1"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孙颖颖：（最后一点是：只要事物事件表错了，后续的类图和用例图也就错了）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—（王，释记）</w:t>
                      </w:r>
                    </w:p>
                    <w:p w:rsidR="004638FB" w:rsidRDefault="004638FB" w:rsidP="00D21FD1"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李宛珊：（对，只要细说句子成分分析和事物事件表就可以了）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—（孙，释记）</w:t>
                      </w:r>
                    </w:p>
                    <w:p w:rsidR="001A1554" w:rsidRPr="009812A0" w:rsidRDefault="004638FB" w:rsidP="004638FB">
                      <w:pPr>
                        <w:adjustRightInd w:val="0"/>
                        <w:snapToGrid w:val="0"/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吴昊洋：（仔细看了一下需求规格说明书，发现这些名字都不居中，并且格式还存在错误。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21FD1" w:rsidRPr="009812A0" w:rsidRDefault="00D21FD1" w:rsidP="00D21FD1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21FD1" w:rsidRPr="009812A0" w:rsidRDefault="00D21FD1" w:rsidP="00D21FD1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21FD1" w:rsidRPr="009812A0" w:rsidRDefault="00D21FD1" w:rsidP="00D21FD1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21FD1" w:rsidRPr="009812A0" w:rsidRDefault="00D21FD1" w:rsidP="00D21FD1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D21FD1" w:rsidP="00D21FD1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8255</wp:posOffset>
                </wp:positionV>
                <wp:extent cx="6436360" cy="8597900"/>
                <wp:effectExtent l="0" t="0" r="2540" b="0"/>
                <wp:wrapNone/>
                <wp:docPr id="7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</w:t>
                            </w:r>
                            <w:r w:rsidR="004638F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—（孙，释记）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4638FB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王延昭：（在这些错误的基础上，大家进行一下分工完成吧。）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—（孙，释记）</w:t>
                            </w:r>
                            <w:r w:rsidR="001A1554"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="001A1554"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4638FB" w:rsidRDefault="001A1554" w:rsidP="004638FB">
                            <w:pPr>
                              <w:spacing w:line="360" w:lineRule="auto"/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4638F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孙颖颖：（那我和昊洋就进行拍新清单的填写吧，因为我们对这部分较为熟悉）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 w:rsidR="004638F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</w:t>
                            </w:r>
                          </w:p>
                          <w:p w:rsidR="001A1554" w:rsidRPr="004638FB" w:rsidRDefault="004638FB" w:rsidP="004638FB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—（王，释记）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4638F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吴昊洋：（可以，刚好我可以规范下组长。）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</w:t>
                            </w:r>
                            <w:r w:rsidR="004638F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</w:t>
                            </w:r>
                            <w:r w:rsidR="004638F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—（孙，释记）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4638F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李宛珊：（那我就弄工作准备表吧）</w:t>
                            </w:r>
                            <w:r w:rsidR="004638F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</w:t>
                            </w:r>
                            <w:r w:rsidR="004638F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—（孙，释记）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4638F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白珩椿：（那我就和聪聪弄问题日志吧</w:t>
                            </w:r>
                            <w:r w:rsidR="001C4829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。</w:t>
                            </w:r>
                            <w:r w:rsidR="004638FB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）</w:t>
                            </w:r>
                            <w:r w:rsidR="001C4829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</w:t>
                            </w:r>
                            <w:r w:rsidR="001C4829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—（孙，释记）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1C4829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江俊良：（上次关于类图的相关错误，我可以进行一个整理。）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</w:t>
                            </w:r>
                            <w:r w:rsidR="001C4829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</w:t>
                            </w:r>
                            <w:r w:rsidR="001C4829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—（孙，释记）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</w:t>
                            </w:r>
                            <w:r w:rsidR="001C4829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组长：孙颖颖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</w:t>
                            </w:r>
                            <w:r w:rsidR="001C4829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规范：吴昊洋</w:t>
                            </w:r>
                            <w:bookmarkStart w:id="5" w:name="_GoBack"/>
                            <w:bookmarkEnd w:id="5"/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027" type="#_x0000_t202" style="position:absolute;left:0;text-align:left;margin-left:-9.05pt;margin-top:.65pt;width:506.8pt;height:67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</w:t>
                      </w:r>
                      <w:r w:rsidR="004638F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—（孙，释记）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4638FB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王延昭：（在这些错误的基础上，大家进行一下分工完成吧。）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—（孙，释记）</w:t>
                      </w:r>
                      <w:r w:rsidR="001A1554"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="001A1554"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4638FB" w:rsidRDefault="001A1554" w:rsidP="004638FB">
                      <w:pPr>
                        <w:spacing w:line="360" w:lineRule="auto"/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4638F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孙颖颖：（那我和昊洋就进行拍新清单的填写吧，因为我们对这部分较为熟悉）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 w:rsidR="004638F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</w:t>
                      </w:r>
                    </w:p>
                    <w:p w:rsidR="001A1554" w:rsidRPr="004638FB" w:rsidRDefault="004638FB" w:rsidP="004638FB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—（王，释记）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4638F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吴昊洋：（可以，刚好我可以规范下组长。）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</w:t>
                      </w:r>
                      <w:r w:rsidR="004638F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</w:t>
                      </w:r>
                      <w:r w:rsidR="004638F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—（孙，释记）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4638F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李宛珊：（那我就弄工作准备表吧）</w:t>
                      </w:r>
                      <w:r w:rsidR="004638F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</w:t>
                      </w:r>
                      <w:r w:rsidR="004638F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—（孙，释记）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4638F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白珩椿：（那我就和聪聪弄问题日志吧</w:t>
                      </w:r>
                      <w:r w:rsidR="001C4829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。</w:t>
                      </w:r>
                      <w:r w:rsidR="004638FB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）</w:t>
                      </w:r>
                      <w:r w:rsidR="001C4829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</w:t>
                      </w:r>
                      <w:r w:rsidR="001C4829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—（孙，释记）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1C4829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江俊良：（上次关于类图的相关错误，我可以进行一个整理。）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</w:t>
                      </w:r>
                      <w:r w:rsidR="001C4829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</w:t>
                      </w:r>
                      <w:r w:rsidR="001C4829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—（孙，释记）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</w:t>
                      </w:r>
                      <w:r w:rsidR="001C4829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组长：孙颖颖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</w:t>
                      </w:r>
                      <w:r w:rsidR="001C4829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规范：吴昊洋</w:t>
                      </w:r>
                      <w:bookmarkStart w:id="6" w:name="_GoBack"/>
                      <w:bookmarkEnd w:id="6"/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13970</wp:posOffset>
                </wp:positionV>
                <wp:extent cx="6436360" cy="8597900"/>
                <wp:effectExtent l="0" t="0" r="2540" b="0"/>
                <wp:wrapNone/>
                <wp:docPr id="6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" o:spid="_x0000_s1028" type="#_x0000_t202" style="position:absolute;left:0;text-align:left;margin-left:-9.05pt;margin-top:1.1pt;width:506.8pt;height:67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u4PLwIAAFo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-5715</wp:posOffset>
                </wp:positionV>
                <wp:extent cx="6436360" cy="8597900"/>
                <wp:effectExtent l="0" t="0" r="2540" b="0"/>
                <wp:wrapNone/>
                <wp:docPr id="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029" type="#_x0000_t202" style="position:absolute;left:0;text-align:left;margin-left:-9.05pt;margin-top:-.45pt;width:506.8pt;height:6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17780</wp:posOffset>
                </wp:positionV>
                <wp:extent cx="6436360" cy="8597900"/>
                <wp:effectExtent l="0" t="0" r="2540" b="0"/>
                <wp:wrapNone/>
                <wp:docPr id="4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6" o:spid="_x0000_s1030" type="#_x0000_t202" style="position:absolute;left:0;text-align:left;margin-left:-9.05pt;margin-top:1.4pt;width:506.8pt;height:6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-1905</wp:posOffset>
                </wp:positionV>
                <wp:extent cx="6436360" cy="8597900"/>
                <wp:effectExtent l="0" t="0" r="2540" b="0"/>
                <wp:wrapNone/>
                <wp:docPr id="3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0" o:spid="_x0000_s1031" type="#_x0000_t202" style="position:absolute;left:0;text-align:left;margin-left:-9.05pt;margin-top:-.15pt;width:506.8pt;height:6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12700</wp:posOffset>
                </wp:positionV>
                <wp:extent cx="6436360" cy="8597900"/>
                <wp:effectExtent l="0" t="0" r="2540" b="0"/>
                <wp:wrapNone/>
                <wp:docPr id="2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1" o:spid="_x0000_s1032" type="#_x0000_t202" style="position:absolute;left:0;text-align:left;margin-left:-9.05pt;margin-top:1pt;width:506.8pt;height:67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1BA6"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1905</wp:posOffset>
                </wp:positionV>
                <wp:extent cx="6436360" cy="8597900"/>
                <wp:effectExtent l="0" t="0" r="2540" b="0"/>
                <wp:wrapNone/>
                <wp:docPr id="1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2" o:spid="_x0000_s1033" type="#_x0000_t202" style="position:absolute;left:0;text-align:left;margin-left:-9.05pt;margin-top:.15pt;width:506.8pt;height:67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F112E" w:rsidRPr="00AF112E" w:rsidSect="008F11C7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782" w:right="656" w:bottom="1248" w:left="162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C7F" w:rsidRDefault="00934C7F">
      <w:r>
        <w:separator/>
      </w:r>
    </w:p>
  </w:endnote>
  <w:endnote w:type="continuationSeparator" w:id="0">
    <w:p w:rsidR="00934C7F" w:rsidRDefault="00934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554" w:rsidRDefault="001A1554">
    <w:pPr>
      <w:pStyle w:val="a8"/>
    </w:pPr>
    <w:r>
      <w:rPr>
        <w:rFonts w:hint="eastAsia"/>
      </w:rPr>
      <w:t>广西师范大学计算机科学与信息工程学院</w:t>
    </w:r>
    <w:r>
      <w:rPr>
        <w:rFonts w:hint="eastAsia"/>
        <w:bCs/>
      </w:rPr>
      <w:t xml:space="preserve">             </w:t>
    </w:r>
    <w:r>
      <w:rPr>
        <w:rFonts w:hint="eastAsia"/>
      </w:rPr>
      <w:t>打印时间：</w:t>
    </w:r>
    <w:r>
      <w:fldChar w:fldCharType="begin"/>
    </w:r>
    <w:r>
      <w:instrText xml:space="preserve"> </w:instrText>
    </w:r>
    <w:r>
      <w:rPr>
        <w:rFonts w:hint="eastAsia"/>
      </w:rPr>
      <w:instrText>TIME \@ "yyyy-M-d"</w:instrText>
    </w:r>
    <w:r>
      <w:instrText xml:space="preserve"> </w:instrText>
    </w:r>
    <w:r>
      <w:fldChar w:fldCharType="separate"/>
    </w:r>
    <w:r w:rsidR="00FF79B3">
      <w:rPr>
        <w:noProof/>
      </w:rPr>
      <w:t>2019-5-14</w:t>
    </w:r>
    <w:r>
      <w:fldChar w:fldCharType="end"/>
    </w:r>
    <w:r>
      <w:rPr>
        <w:rFonts w:hint="eastAsia"/>
      </w:rPr>
      <w:t>，</w:t>
    </w:r>
    <w:r>
      <w:fldChar w:fldCharType="begin"/>
    </w:r>
    <w:r>
      <w:instrText xml:space="preserve"> </w:instrText>
    </w:r>
    <w:r>
      <w:rPr>
        <w:rFonts w:hint="eastAsia"/>
      </w:rPr>
      <w:instrText>TIME \@ "AMPMh</w:instrText>
    </w:r>
    <w:r>
      <w:rPr>
        <w:rFonts w:hint="eastAsia"/>
      </w:rPr>
      <w:instrText>时</w:instrText>
    </w:r>
    <w:r>
      <w:rPr>
        <w:rFonts w:hint="eastAsia"/>
      </w:rPr>
      <w:instrText>m</w:instrText>
    </w:r>
    <w:r>
      <w:rPr>
        <w:rFonts w:hint="eastAsia"/>
      </w:rPr>
      <w:instrText>分</w:instrText>
    </w:r>
    <w:r>
      <w:rPr>
        <w:rFonts w:hint="eastAsia"/>
      </w:rPr>
      <w:instrText>"</w:instrText>
    </w:r>
    <w:r>
      <w:instrText xml:space="preserve"> </w:instrText>
    </w:r>
    <w:r>
      <w:fldChar w:fldCharType="separate"/>
    </w:r>
    <w:r w:rsidR="00FF79B3">
      <w:rPr>
        <w:rFonts w:hint="eastAsia"/>
        <w:noProof/>
      </w:rPr>
      <w:t>上午</w:t>
    </w:r>
    <w:r w:rsidR="00FF79B3">
      <w:rPr>
        <w:rFonts w:hint="eastAsia"/>
        <w:noProof/>
      </w:rPr>
      <w:t>11</w:t>
    </w:r>
    <w:r w:rsidR="00FF79B3">
      <w:rPr>
        <w:rFonts w:hint="eastAsia"/>
        <w:noProof/>
      </w:rPr>
      <w:t>时</w:t>
    </w:r>
    <w:r w:rsidR="00FF79B3">
      <w:rPr>
        <w:rFonts w:hint="eastAsia"/>
        <w:noProof/>
      </w:rPr>
      <w:t>59</w:t>
    </w:r>
    <w:r w:rsidR="00FF79B3">
      <w:rPr>
        <w:rFonts w:hint="eastAsia"/>
        <w:noProof/>
      </w:rPr>
      <w:t>分</w:t>
    </w:r>
    <w:r>
      <w:fldChar w:fldCharType="end"/>
    </w:r>
    <w:r>
      <w:tab/>
    </w:r>
    <w:r>
      <w:rPr>
        <w:rFonts w:hint="eastAsia"/>
      </w:rPr>
      <w:t xml:space="preserve">         </w:t>
    </w:r>
    <w:r>
      <w:rPr>
        <w:rFonts w:hint="eastAsia"/>
      </w:rPr>
      <w:t>第</w:t>
    </w:r>
    <w:r>
      <w:rPr>
        <w:rStyle w:val="a9"/>
        <w:rFonts w:hint="eastAsia"/>
      </w:rPr>
      <w:t xml:space="preserve">  </w:t>
    </w:r>
    <w:r w:rsidR="00D56E8C">
      <w:rPr>
        <w:rStyle w:val="a9"/>
        <w:rFonts w:hint="eastAsia"/>
      </w:rPr>
      <w:t>3</w:t>
    </w:r>
    <w:r>
      <w:rPr>
        <w:rStyle w:val="a9"/>
        <w:rFonts w:hint="eastAsia"/>
      </w:rPr>
      <w:t xml:space="preserve">  </w:t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>
      <w:rPr>
        <w:rStyle w:val="a9"/>
        <w:rFonts w:hint="eastAsia"/>
      </w:rPr>
      <w:t xml:space="preserve">  </w:t>
    </w:r>
    <w:r w:rsidR="00D56E8C">
      <w:rPr>
        <w:rStyle w:val="a9"/>
        <w:rFonts w:hint="eastAsia"/>
      </w:rPr>
      <w:t>4</w:t>
    </w:r>
    <w:r>
      <w:rPr>
        <w:rStyle w:val="a9"/>
        <w:rFonts w:hint="eastAsia"/>
      </w:rPr>
      <w:t xml:space="preserve">  </w:t>
    </w:r>
    <w:r>
      <w:rPr>
        <w:rStyle w:val="a9"/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554" w:rsidRPr="002E616B" w:rsidRDefault="001A1554" w:rsidP="002E616B">
    <w:pPr>
      <w:pStyle w:val="a8"/>
    </w:pPr>
    <w:r>
      <w:rPr>
        <w:rFonts w:hint="eastAsia"/>
      </w:rPr>
      <w:t>广西师范大学计算机科学与信息工程学院</w:t>
    </w:r>
    <w:r>
      <w:rPr>
        <w:rFonts w:hint="eastAsia"/>
        <w:bCs/>
      </w:rPr>
      <w:t xml:space="preserve">         </w:t>
    </w:r>
    <w:r>
      <w:rPr>
        <w:rFonts w:hint="eastAsia"/>
      </w:rPr>
      <w:t>打印时间：</w:t>
    </w:r>
    <w:r>
      <w:fldChar w:fldCharType="begin"/>
    </w:r>
    <w:r>
      <w:instrText xml:space="preserve"> </w:instrText>
    </w:r>
    <w:r>
      <w:rPr>
        <w:rFonts w:hint="eastAsia"/>
      </w:rPr>
      <w:instrText>TIME \@ "yyyy-M-d"</w:instrText>
    </w:r>
    <w:r>
      <w:instrText xml:space="preserve"> </w:instrText>
    </w:r>
    <w:r>
      <w:fldChar w:fldCharType="separate"/>
    </w:r>
    <w:r w:rsidR="00FF79B3">
      <w:rPr>
        <w:noProof/>
      </w:rPr>
      <w:t>2019-5-14</w:t>
    </w:r>
    <w:r>
      <w:fldChar w:fldCharType="end"/>
    </w:r>
    <w:r>
      <w:rPr>
        <w:rFonts w:hint="eastAsia"/>
      </w:rPr>
      <w:t>，</w:t>
    </w:r>
    <w:r>
      <w:fldChar w:fldCharType="begin"/>
    </w:r>
    <w:r>
      <w:instrText xml:space="preserve"> </w:instrText>
    </w:r>
    <w:r>
      <w:rPr>
        <w:rFonts w:hint="eastAsia"/>
      </w:rPr>
      <w:instrText>TIME \@ "AMPMh</w:instrText>
    </w:r>
    <w:r>
      <w:rPr>
        <w:rFonts w:hint="eastAsia"/>
      </w:rPr>
      <w:instrText>时</w:instrText>
    </w:r>
    <w:r>
      <w:rPr>
        <w:rFonts w:hint="eastAsia"/>
      </w:rPr>
      <w:instrText>m</w:instrText>
    </w:r>
    <w:r>
      <w:rPr>
        <w:rFonts w:hint="eastAsia"/>
      </w:rPr>
      <w:instrText>分</w:instrText>
    </w:r>
    <w:r>
      <w:rPr>
        <w:rFonts w:hint="eastAsia"/>
      </w:rPr>
      <w:instrText>"</w:instrText>
    </w:r>
    <w:r>
      <w:instrText xml:space="preserve"> </w:instrText>
    </w:r>
    <w:r>
      <w:fldChar w:fldCharType="separate"/>
    </w:r>
    <w:r w:rsidR="00FF79B3">
      <w:rPr>
        <w:rFonts w:hint="eastAsia"/>
        <w:noProof/>
      </w:rPr>
      <w:t>上午</w:t>
    </w:r>
    <w:r w:rsidR="00FF79B3">
      <w:rPr>
        <w:rFonts w:hint="eastAsia"/>
        <w:noProof/>
      </w:rPr>
      <w:t>11</w:t>
    </w:r>
    <w:r w:rsidR="00FF79B3">
      <w:rPr>
        <w:rFonts w:hint="eastAsia"/>
        <w:noProof/>
      </w:rPr>
      <w:t>时</w:t>
    </w:r>
    <w:r w:rsidR="00FF79B3">
      <w:rPr>
        <w:rFonts w:hint="eastAsia"/>
        <w:noProof/>
      </w:rPr>
      <w:t>59</w:t>
    </w:r>
    <w:r w:rsidR="00FF79B3">
      <w:rPr>
        <w:rFonts w:hint="eastAsia"/>
        <w:noProof/>
      </w:rPr>
      <w:t>分</w:t>
    </w:r>
    <w:r>
      <w:fldChar w:fldCharType="end"/>
    </w:r>
    <w:r>
      <w:tab/>
    </w:r>
    <w:r>
      <w:rPr>
        <w:rFonts w:hint="eastAsia"/>
      </w:rPr>
      <w:t xml:space="preserve">            </w:t>
    </w:r>
    <w:r>
      <w:rPr>
        <w:rFonts w:hint="eastAsia"/>
      </w:rPr>
      <w:t>第</w:t>
    </w:r>
    <w:r>
      <w:rPr>
        <w:rStyle w:val="a9"/>
        <w:rFonts w:hint="eastAsia"/>
      </w:rPr>
      <w:t xml:space="preserve">  </w:t>
    </w:r>
    <w:r w:rsidR="00D56E8C">
      <w:rPr>
        <w:rStyle w:val="a9"/>
        <w:rFonts w:hint="eastAsia"/>
      </w:rPr>
      <w:t>4</w:t>
    </w:r>
    <w:r>
      <w:rPr>
        <w:rStyle w:val="a9"/>
        <w:rFonts w:hint="eastAsia"/>
      </w:rPr>
      <w:t xml:space="preserve">  </w:t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>
      <w:rPr>
        <w:rStyle w:val="a9"/>
        <w:rFonts w:hint="eastAsia"/>
      </w:rPr>
      <w:t xml:space="preserve">  </w:t>
    </w:r>
    <w:r w:rsidR="00D56E8C">
      <w:rPr>
        <w:rStyle w:val="a9"/>
        <w:rFonts w:hint="eastAsia"/>
      </w:rPr>
      <w:t>4</w:t>
    </w:r>
    <w:r>
      <w:rPr>
        <w:rStyle w:val="a9"/>
        <w:rFonts w:hint="eastAsia"/>
      </w:rPr>
      <w:t xml:space="preserve">  </w:t>
    </w:r>
    <w:r>
      <w:rPr>
        <w:rStyle w:val="a9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C7F" w:rsidRDefault="00934C7F">
      <w:r>
        <w:separator/>
      </w:r>
    </w:p>
  </w:footnote>
  <w:footnote w:type="continuationSeparator" w:id="0">
    <w:p w:rsidR="00934C7F" w:rsidRDefault="00934C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554" w:rsidRDefault="001A1554" w:rsidP="00D41BA6">
    <w:pPr>
      <w:pStyle w:val="a7"/>
      <w:pBdr>
        <w:bottom w:val="none" w:sz="0" w:space="0" w:color="auto"/>
      </w:pBdr>
    </w:pPr>
    <w:r>
      <w:rPr>
        <w:rFonts w:hint="eastAsia"/>
      </w:rPr>
      <w:t>软件工程项目实践会议记录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554" w:rsidRDefault="001A1554" w:rsidP="00D41BA6">
    <w:pPr>
      <w:pStyle w:val="a7"/>
      <w:pBdr>
        <w:bottom w:val="none" w:sz="0" w:space="0" w:color="auto"/>
      </w:pBdr>
    </w:pPr>
    <w:r>
      <w:rPr>
        <w:rFonts w:hint="eastAsia"/>
      </w:rPr>
      <w:t>软件工程项目实践会议记录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E6AC8D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6307AD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112E8EF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554FB2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081466F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7B2724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32C76F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A48D45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53AA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D5A2F6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6A929E9"/>
    <w:multiLevelType w:val="hybridMultilevel"/>
    <w:tmpl w:val="3A82DE5A"/>
    <w:lvl w:ilvl="0" w:tplc="52563218">
      <w:start w:val="2"/>
      <w:numFmt w:val="decimalEnclosedCircle"/>
      <w:lvlText w:val="%1"/>
      <w:lvlJc w:val="left"/>
      <w:pPr>
        <w:ind w:left="1320" w:hanging="360"/>
      </w:pPr>
      <w:rPr>
        <w:rFonts w:ascii="宋体" w:hAnsi="宋体" w:hint="default"/>
        <w:u w:val="dotted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1">
    <w:nsid w:val="21DA61EB"/>
    <w:multiLevelType w:val="hybridMultilevel"/>
    <w:tmpl w:val="F1C60016"/>
    <w:lvl w:ilvl="0" w:tplc="AA027CDE">
      <w:start w:val="2"/>
      <w:numFmt w:val="decimalEnclosedCircle"/>
      <w:lvlText w:val="%1"/>
      <w:lvlJc w:val="left"/>
      <w:pPr>
        <w:ind w:left="1320" w:hanging="360"/>
      </w:pPr>
      <w:rPr>
        <w:rFonts w:ascii="宋体" w:hAnsi="宋体" w:hint="default"/>
        <w:u w:val="dotted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2">
    <w:nsid w:val="44117835"/>
    <w:multiLevelType w:val="singleLevel"/>
    <w:tmpl w:val="D7DEFDC2"/>
    <w:lvl w:ilvl="0">
      <w:start w:val="7"/>
      <w:numFmt w:val="bullet"/>
      <w:lvlText w:val="★"/>
      <w:lvlJc w:val="left"/>
      <w:pPr>
        <w:tabs>
          <w:tab w:val="num" w:pos="276"/>
        </w:tabs>
        <w:ind w:left="276" w:hanging="276"/>
      </w:pPr>
      <w:rPr>
        <w:rFonts w:ascii="黑体" w:eastAsia="黑体" w:hAnsi="Times New Roman" w:hint="eastAsia"/>
      </w:rPr>
    </w:lvl>
  </w:abstractNum>
  <w:abstractNum w:abstractNumId="13">
    <w:nsid w:val="6E0921A1"/>
    <w:multiLevelType w:val="hybridMultilevel"/>
    <w:tmpl w:val="46A2170A"/>
    <w:lvl w:ilvl="0" w:tplc="E410C140">
      <w:start w:val="2"/>
      <w:numFmt w:val="decimalEnclosedCircle"/>
      <w:lvlText w:val="%1"/>
      <w:lvlJc w:val="left"/>
      <w:pPr>
        <w:ind w:left="1320" w:hanging="360"/>
      </w:pPr>
      <w:rPr>
        <w:rFonts w:ascii="宋体" w:hAnsi="宋体" w:hint="default"/>
        <w:u w:val="dotted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81"/>
  <w:drawingGridVerticalSpacing w:val="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99"/>
    <w:rsid w:val="0000052C"/>
    <w:rsid w:val="00000C21"/>
    <w:rsid w:val="00005719"/>
    <w:rsid w:val="00005E7D"/>
    <w:rsid w:val="0003340C"/>
    <w:rsid w:val="00036C64"/>
    <w:rsid w:val="00071C3B"/>
    <w:rsid w:val="0007339A"/>
    <w:rsid w:val="000A7BCA"/>
    <w:rsid w:val="000B061A"/>
    <w:rsid w:val="000C18E3"/>
    <w:rsid w:val="000C3102"/>
    <w:rsid w:val="000E3EED"/>
    <w:rsid w:val="000F2A91"/>
    <w:rsid w:val="00101F3C"/>
    <w:rsid w:val="0010258C"/>
    <w:rsid w:val="00105859"/>
    <w:rsid w:val="00105A3E"/>
    <w:rsid w:val="00107DFC"/>
    <w:rsid w:val="00110962"/>
    <w:rsid w:val="001348DF"/>
    <w:rsid w:val="00143E17"/>
    <w:rsid w:val="0015314A"/>
    <w:rsid w:val="00154404"/>
    <w:rsid w:val="001669A0"/>
    <w:rsid w:val="00171C4D"/>
    <w:rsid w:val="0018072A"/>
    <w:rsid w:val="00181742"/>
    <w:rsid w:val="001978D7"/>
    <w:rsid w:val="001A1554"/>
    <w:rsid w:val="001A4E3F"/>
    <w:rsid w:val="001C16AB"/>
    <w:rsid w:val="001C4829"/>
    <w:rsid w:val="001D2A1F"/>
    <w:rsid w:val="001E3232"/>
    <w:rsid w:val="001F041C"/>
    <w:rsid w:val="00235A3C"/>
    <w:rsid w:val="00236C44"/>
    <w:rsid w:val="0023764B"/>
    <w:rsid w:val="00283EBA"/>
    <w:rsid w:val="0028535F"/>
    <w:rsid w:val="002943EC"/>
    <w:rsid w:val="002C630E"/>
    <w:rsid w:val="002D1672"/>
    <w:rsid w:val="002D4128"/>
    <w:rsid w:val="002D5C8F"/>
    <w:rsid w:val="002E616B"/>
    <w:rsid w:val="00312750"/>
    <w:rsid w:val="00320464"/>
    <w:rsid w:val="00335C57"/>
    <w:rsid w:val="00355075"/>
    <w:rsid w:val="00355C96"/>
    <w:rsid w:val="00361DB0"/>
    <w:rsid w:val="00382F46"/>
    <w:rsid w:val="0039248B"/>
    <w:rsid w:val="003A0F17"/>
    <w:rsid w:val="003A749F"/>
    <w:rsid w:val="003B356C"/>
    <w:rsid w:val="003B5D12"/>
    <w:rsid w:val="003C5215"/>
    <w:rsid w:val="003D5897"/>
    <w:rsid w:val="003F4D3F"/>
    <w:rsid w:val="003F6404"/>
    <w:rsid w:val="004011C7"/>
    <w:rsid w:val="0045028B"/>
    <w:rsid w:val="00452A56"/>
    <w:rsid w:val="004638FB"/>
    <w:rsid w:val="00463DC6"/>
    <w:rsid w:val="004800DA"/>
    <w:rsid w:val="00484612"/>
    <w:rsid w:val="004915C3"/>
    <w:rsid w:val="004C3B5F"/>
    <w:rsid w:val="00505E15"/>
    <w:rsid w:val="00514EB8"/>
    <w:rsid w:val="00515B35"/>
    <w:rsid w:val="00526B5A"/>
    <w:rsid w:val="00527B5A"/>
    <w:rsid w:val="0053200C"/>
    <w:rsid w:val="00537223"/>
    <w:rsid w:val="00555C02"/>
    <w:rsid w:val="00560792"/>
    <w:rsid w:val="0056267B"/>
    <w:rsid w:val="0056771B"/>
    <w:rsid w:val="00570C56"/>
    <w:rsid w:val="00575FD9"/>
    <w:rsid w:val="00580BEE"/>
    <w:rsid w:val="005A3F62"/>
    <w:rsid w:val="005C6984"/>
    <w:rsid w:val="005E14AF"/>
    <w:rsid w:val="005E6021"/>
    <w:rsid w:val="00607DBC"/>
    <w:rsid w:val="00614171"/>
    <w:rsid w:val="00632EBE"/>
    <w:rsid w:val="00662CE9"/>
    <w:rsid w:val="006A58CD"/>
    <w:rsid w:val="006E3AB3"/>
    <w:rsid w:val="006E4A1C"/>
    <w:rsid w:val="006F746C"/>
    <w:rsid w:val="00726E15"/>
    <w:rsid w:val="0073161F"/>
    <w:rsid w:val="00735268"/>
    <w:rsid w:val="0075170E"/>
    <w:rsid w:val="007537F1"/>
    <w:rsid w:val="007604FB"/>
    <w:rsid w:val="00764DA1"/>
    <w:rsid w:val="007669C7"/>
    <w:rsid w:val="00774210"/>
    <w:rsid w:val="00775E80"/>
    <w:rsid w:val="00781419"/>
    <w:rsid w:val="007C227F"/>
    <w:rsid w:val="007C5A4B"/>
    <w:rsid w:val="007D05B0"/>
    <w:rsid w:val="007E7C0A"/>
    <w:rsid w:val="007F6A02"/>
    <w:rsid w:val="00801F69"/>
    <w:rsid w:val="00805C00"/>
    <w:rsid w:val="008214B7"/>
    <w:rsid w:val="008219B8"/>
    <w:rsid w:val="008337A2"/>
    <w:rsid w:val="008437DD"/>
    <w:rsid w:val="00850AFB"/>
    <w:rsid w:val="00852883"/>
    <w:rsid w:val="00857933"/>
    <w:rsid w:val="00870DBF"/>
    <w:rsid w:val="0088191D"/>
    <w:rsid w:val="00894944"/>
    <w:rsid w:val="008A071D"/>
    <w:rsid w:val="008B275C"/>
    <w:rsid w:val="008B3B01"/>
    <w:rsid w:val="008D5725"/>
    <w:rsid w:val="008F11C7"/>
    <w:rsid w:val="008F6051"/>
    <w:rsid w:val="008F6E6D"/>
    <w:rsid w:val="00912416"/>
    <w:rsid w:val="00930692"/>
    <w:rsid w:val="0093319B"/>
    <w:rsid w:val="00934C7F"/>
    <w:rsid w:val="009379BD"/>
    <w:rsid w:val="0094399E"/>
    <w:rsid w:val="0096292E"/>
    <w:rsid w:val="00965AAA"/>
    <w:rsid w:val="009812A0"/>
    <w:rsid w:val="00987137"/>
    <w:rsid w:val="00991F74"/>
    <w:rsid w:val="009A5D6A"/>
    <w:rsid w:val="009B632E"/>
    <w:rsid w:val="009D0403"/>
    <w:rsid w:val="009D3A2E"/>
    <w:rsid w:val="00A00CD9"/>
    <w:rsid w:val="00A02661"/>
    <w:rsid w:val="00A44C6D"/>
    <w:rsid w:val="00A4709A"/>
    <w:rsid w:val="00A535D0"/>
    <w:rsid w:val="00A55458"/>
    <w:rsid w:val="00A602F8"/>
    <w:rsid w:val="00A841F8"/>
    <w:rsid w:val="00A910F8"/>
    <w:rsid w:val="00A91EBC"/>
    <w:rsid w:val="00AA4E35"/>
    <w:rsid w:val="00AB0934"/>
    <w:rsid w:val="00AC7BEA"/>
    <w:rsid w:val="00AD2122"/>
    <w:rsid w:val="00AD36EC"/>
    <w:rsid w:val="00AF112E"/>
    <w:rsid w:val="00AF32B0"/>
    <w:rsid w:val="00AF6F40"/>
    <w:rsid w:val="00B11E24"/>
    <w:rsid w:val="00B44EAF"/>
    <w:rsid w:val="00B453CB"/>
    <w:rsid w:val="00B54349"/>
    <w:rsid w:val="00B5750B"/>
    <w:rsid w:val="00B85921"/>
    <w:rsid w:val="00B939D4"/>
    <w:rsid w:val="00BB4227"/>
    <w:rsid w:val="00BC59D1"/>
    <w:rsid w:val="00BD3B99"/>
    <w:rsid w:val="00BD6C64"/>
    <w:rsid w:val="00C25438"/>
    <w:rsid w:val="00C47746"/>
    <w:rsid w:val="00C52E49"/>
    <w:rsid w:val="00C71734"/>
    <w:rsid w:val="00C77F89"/>
    <w:rsid w:val="00C805EC"/>
    <w:rsid w:val="00CA69EC"/>
    <w:rsid w:val="00CB294C"/>
    <w:rsid w:val="00CC081C"/>
    <w:rsid w:val="00CC1292"/>
    <w:rsid w:val="00CD2784"/>
    <w:rsid w:val="00CE642A"/>
    <w:rsid w:val="00D07BCB"/>
    <w:rsid w:val="00D101A9"/>
    <w:rsid w:val="00D12FBD"/>
    <w:rsid w:val="00D21FD1"/>
    <w:rsid w:val="00D3011B"/>
    <w:rsid w:val="00D37EB1"/>
    <w:rsid w:val="00D41BA6"/>
    <w:rsid w:val="00D43FE5"/>
    <w:rsid w:val="00D515CF"/>
    <w:rsid w:val="00D56E8C"/>
    <w:rsid w:val="00D61AC1"/>
    <w:rsid w:val="00D64546"/>
    <w:rsid w:val="00D74C8B"/>
    <w:rsid w:val="00D77907"/>
    <w:rsid w:val="00DA7DB2"/>
    <w:rsid w:val="00DC2C26"/>
    <w:rsid w:val="00DD1202"/>
    <w:rsid w:val="00DD1934"/>
    <w:rsid w:val="00DD2087"/>
    <w:rsid w:val="00DE2DD0"/>
    <w:rsid w:val="00DE3F59"/>
    <w:rsid w:val="00DF5AE0"/>
    <w:rsid w:val="00E15164"/>
    <w:rsid w:val="00E26F03"/>
    <w:rsid w:val="00E42AE1"/>
    <w:rsid w:val="00E50226"/>
    <w:rsid w:val="00E63109"/>
    <w:rsid w:val="00E77F9D"/>
    <w:rsid w:val="00E865B7"/>
    <w:rsid w:val="00E90F34"/>
    <w:rsid w:val="00EA30D9"/>
    <w:rsid w:val="00EB0503"/>
    <w:rsid w:val="00EB5E4C"/>
    <w:rsid w:val="00EC63BC"/>
    <w:rsid w:val="00ED122C"/>
    <w:rsid w:val="00ED1E27"/>
    <w:rsid w:val="00ED28B6"/>
    <w:rsid w:val="00ED6242"/>
    <w:rsid w:val="00EE0036"/>
    <w:rsid w:val="00EF4711"/>
    <w:rsid w:val="00F36581"/>
    <w:rsid w:val="00FC06C6"/>
    <w:rsid w:val="00FD5D40"/>
    <w:rsid w:val="00FF7272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258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宋体"/>
      <w:b/>
      <w:noProof/>
      <w:sz w:val="28"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rFonts w:ascii="宋体"/>
      <w:b/>
      <w:sz w:val="24"/>
    </w:rPr>
  </w:style>
  <w:style w:type="paragraph" w:styleId="5">
    <w:name w:val="heading 5"/>
    <w:basedOn w:val="a"/>
    <w:next w:val="a"/>
    <w:qFormat/>
    <w:rsid w:val="00AB09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Document Map"/>
    <w:basedOn w:val="a"/>
    <w:semiHidden/>
    <w:rsid w:val="0007339A"/>
    <w:pPr>
      <w:shd w:val="clear" w:color="auto" w:fill="000080"/>
    </w:pPr>
  </w:style>
  <w:style w:type="paragraph" w:customStyle="1" w:styleId="a5">
    <w:name w:val="文档正文"/>
    <w:basedOn w:val="a"/>
    <w:link w:val="Char"/>
    <w:autoRedefine/>
    <w:rsid w:val="00DD1934"/>
    <w:pPr>
      <w:spacing w:line="360" w:lineRule="auto"/>
      <w:ind w:firstLineChars="83" w:firstLine="199"/>
    </w:pPr>
    <w:rPr>
      <w:sz w:val="24"/>
    </w:rPr>
  </w:style>
  <w:style w:type="paragraph" w:customStyle="1" w:styleId="a6">
    <w:name w:val="目录"/>
    <w:basedOn w:val="10"/>
    <w:next w:val="a5"/>
    <w:autoRedefine/>
    <w:rsid w:val="00A02661"/>
    <w:pPr>
      <w:pageBreakBefore/>
      <w:widowControl/>
      <w:spacing w:before="100" w:beforeAutospacing="1" w:after="100" w:afterAutospacing="1" w:line="360" w:lineRule="auto"/>
      <w:jc w:val="center"/>
    </w:pPr>
    <w:rPr>
      <w:rFonts w:eastAsia="黑体"/>
      <w:sz w:val="28"/>
      <w:szCs w:val="28"/>
    </w:rPr>
  </w:style>
  <w:style w:type="paragraph" w:styleId="a7">
    <w:name w:val="header"/>
    <w:basedOn w:val="a"/>
    <w:rsid w:val="00C80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semiHidden/>
    <w:rsid w:val="00C805EC"/>
  </w:style>
  <w:style w:type="paragraph" w:styleId="a8">
    <w:name w:val="footer"/>
    <w:basedOn w:val="a"/>
    <w:rsid w:val="00C80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1"/>
    <w:rsid w:val="00515B35"/>
  </w:style>
  <w:style w:type="table" w:styleId="aa">
    <w:name w:val="Table Grid"/>
    <w:basedOn w:val="a2"/>
    <w:rsid w:val="008F605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rsid w:val="00C52E49"/>
    <w:rPr>
      <w:color w:val="0000FF"/>
      <w:u w:val="single"/>
    </w:rPr>
  </w:style>
  <w:style w:type="paragraph" w:styleId="ac">
    <w:name w:val="Body Text"/>
    <w:basedOn w:val="a"/>
    <w:rsid w:val="000C3102"/>
    <w:pPr>
      <w:spacing w:line="360" w:lineRule="auto"/>
    </w:pPr>
    <w:rPr>
      <w:rFonts w:ascii="宋体"/>
      <w:sz w:val="24"/>
      <w:szCs w:val="24"/>
      <w:lang w:val="zh-CN"/>
    </w:rPr>
  </w:style>
  <w:style w:type="character" w:customStyle="1" w:styleId="Char">
    <w:name w:val="文档正文 Char"/>
    <w:link w:val="a5"/>
    <w:rsid w:val="00181742"/>
    <w:rPr>
      <w:rFonts w:eastAsia="宋体"/>
      <w:kern w:val="2"/>
      <w:sz w:val="24"/>
      <w:lang w:val="en-US" w:eastAsia="zh-CN" w:bidi="ar-SA"/>
    </w:rPr>
  </w:style>
  <w:style w:type="paragraph" w:customStyle="1" w:styleId="05">
    <w:name w:val="样式 文档正文 + 下划线 方框: (单实线 自动设置  0.5 磅 行宽)"/>
    <w:basedOn w:val="a5"/>
    <w:rsid w:val="001817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ind w:firstLineChars="0" w:firstLine="0"/>
    </w:pPr>
    <w:rPr>
      <w:rFonts w:cs="宋体"/>
      <w:snapToGrid w:val="0"/>
      <w:u w:val="dotted"/>
    </w:rPr>
  </w:style>
  <w:style w:type="paragraph" w:styleId="ad">
    <w:name w:val="Balloon Text"/>
    <w:basedOn w:val="a"/>
    <w:semiHidden/>
    <w:rsid w:val="00764DA1"/>
    <w:rPr>
      <w:sz w:val="18"/>
      <w:szCs w:val="18"/>
    </w:rPr>
  </w:style>
  <w:style w:type="paragraph" w:styleId="ae">
    <w:name w:val="List Paragraph"/>
    <w:basedOn w:val="a"/>
    <w:uiPriority w:val="34"/>
    <w:qFormat/>
    <w:rsid w:val="001544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258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宋体"/>
      <w:b/>
      <w:noProof/>
      <w:sz w:val="28"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rFonts w:ascii="宋体"/>
      <w:b/>
      <w:sz w:val="24"/>
    </w:rPr>
  </w:style>
  <w:style w:type="paragraph" w:styleId="5">
    <w:name w:val="heading 5"/>
    <w:basedOn w:val="a"/>
    <w:next w:val="a"/>
    <w:qFormat/>
    <w:rsid w:val="00AB09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Document Map"/>
    <w:basedOn w:val="a"/>
    <w:semiHidden/>
    <w:rsid w:val="0007339A"/>
    <w:pPr>
      <w:shd w:val="clear" w:color="auto" w:fill="000080"/>
    </w:pPr>
  </w:style>
  <w:style w:type="paragraph" w:customStyle="1" w:styleId="a5">
    <w:name w:val="文档正文"/>
    <w:basedOn w:val="a"/>
    <w:link w:val="Char"/>
    <w:autoRedefine/>
    <w:rsid w:val="00DD1934"/>
    <w:pPr>
      <w:spacing w:line="360" w:lineRule="auto"/>
      <w:ind w:firstLineChars="83" w:firstLine="199"/>
    </w:pPr>
    <w:rPr>
      <w:sz w:val="24"/>
    </w:rPr>
  </w:style>
  <w:style w:type="paragraph" w:customStyle="1" w:styleId="a6">
    <w:name w:val="目录"/>
    <w:basedOn w:val="10"/>
    <w:next w:val="a5"/>
    <w:autoRedefine/>
    <w:rsid w:val="00A02661"/>
    <w:pPr>
      <w:pageBreakBefore/>
      <w:widowControl/>
      <w:spacing w:before="100" w:beforeAutospacing="1" w:after="100" w:afterAutospacing="1" w:line="360" w:lineRule="auto"/>
      <w:jc w:val="center"/>
    </w:pPr>
    <w:rPr>
      <w:rFonts w:eastAsia="黑体"/>
      <w:sz w:val="28"/>
      <w:szCs w:val="28"/>
    </w:rPr>
  </w:style>
  <w:style w:type="paragraph" w:styleId="a7">
    <w:name w:val="header"/>
    <w:basedOn w:val="a"/>
    <w:rsid w:val="00C80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semiHidden/>
    <w:rsid w:val="00C805EC"/>
  </w:style>
  <w:style w:type="paragraph" w:styleId="a8">
    <w:name w:val="footer"/>
    <w:basedOn w:val="a"/>
    <w:rsid w:val="00C80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1"/>
    <w:rsid w:val="00515B35"/>
  </w:style>
  <w:style w:type="table" w:styleId="aa">
    <w:name w:val="Table Grid"/>
    <w:basedOn w:val="a2"/>
    <w:rsid w:val="008F605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rsid w:val="00C52E49"/>
    <w:rPr>
      <w:color w:val="0000FF"/>
      <w:u w:val="single"/>
    </w:rPr>
  </w:style>
  <w:style w:type="paragraph" w:styleId="ac">
    <w:name w:val="Body Text"/>
    <w:basedOn w:val="a"/>
    <w:rsid w:val="000C3102"/>
    <w:pPr>
      <w:spacing w:line="360" w:lineRule="auto"/>
    </w:pPr>
    <w:rPr>
      <w:rFonts w:ascii="宋体"/>
      <w:sz w:val="24"/>
      <w:szCs w:val="24"/>
      <w:lang w:val="zh-CN"/>
    </w:rPr>
  </w:style>
  <w:style w:type="character" w:customStyle="1" w:styleId="Char">
    <w:name w:val="文档正文 Char"/>
    <w:link w:val="a5"/>
    <w:rsid w:val="00181742"/>
    <w:rPr>
      <w:rFonts w:eastAsia="宋体"/>
      <w:kern w:val="2"/>
      <w:sz w:val="24"/>
      <w:lang w:val="en-US" w:eastAsia="zh-CN" w:bidi="ar-SA"/>
    </w:rPr>
  </w:style>
  <w:style w:type="paragraph" w:customStyle="1" w:styleId="05">
    <w:name w:val="样式 文档正文 + 下划线 方框: (单实线 自动设置  0.5 磅 行宽)"/>
    <w:basedOn w:val="a5"/>
    <w:rsid w:val="001817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ind w:firstLineChars="0" w:firstLine="0"/>
    </w:pPr>
    <w:rPr>
      <w:rFonts w:cs="宋体"/>
      <w:snapToGrid w:val="0"/>
      <w:u w:val="dotted"/>
    </w:rPr>
  </w:style>
  <w:style w:type="paragraph" w:styleId="ad">
    <w:name w:val="Balloon Text"/>
    <w:basedOn w:val="a"/>
    <w:semiHidden/>
    <w:rsid w:val="00764DA1"/>
    <w:rPr>
      <w:sz w:val="18"/>
      <w:szCs w:val="18"/>
    </w:rPr>
  </w:style>
  <w:style w:type="paragraph" w:styleId="ae">
    <w:name w:val="List Paragraph"/>
    <w:basedOn w:val="a"/>
    <w:uiPriority w:val="34"/>
    <w:qFormat/>
    <w:rsid w:val="001544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6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24320;&#21457;&#23454;&#35757;\02-&#35268;&#33539;&#23398;&#20064;&#38454;&#27573;&#27169;&#26495;\2-&#35268;&#33539;&#23398;&#20064;&#38454;&#27573;&#27169;&#26495;\&#25991;&#26723;\GXNUCSE-TPL0-&#36719;&#20214;&#24037;&#31243;&#39033;&#30446;&#23454;&#36341;&#20250;&#35758;&#35760;&#24405;&#27169;&#26495;-20190401-0-JiangYY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GXNUCSE-TPL0-软件工程项目实践会议记录模板-20190401-0-JiangYY.dot</Template>
  <TotalTime>63</TotalTime>
  <Pages>9</Pages>
  <Words>35</Words>
  <Characters>204</Characters>
  <Application>Microsoft Office Word</Application>
  <DocSecurity>0</DocSecurity>
  <Lines>1</Lines>
  <Paragraphs>1</Paragraphs>
  <ScaleCrop>false</ScaleCrop>
  <Manager>李肖坚</Manager>
  <Company>广西师范大学计算机科学与信息工程学院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软件工程项目实践会议记录</dc:title>
  <dc:subject>软件工程项目实践</dc:subject>
  <dc:creator>DELL</dc:creator>
  <cp:keywords>软件工程 会议记录</cp:keywords>
  <dc:description>本模板为计算机学院2016级计算机科学与技术、2016级软件工程的软件开发项目实践而制作</dc:description>
  <cp:lastModifiedBy>Administrator</cp:lastModifiedBy>
  <cp:revision>4</cp:revision>
  <cp:lastPrinted>2001-03-14T15:18:00Z</cp:lastPrinted>
  <dcterms:created xsi:type="dcterms:W3CDTF">2019-05-14T03:20:00Z</dcterms:created>
  <dcterms:modified xsi:type="dcterms:W3CDTF">2019-05-14T04:31:00Z</dcterms:modified>
  <cp:category>文档模板 零</cp:category>
</cp:coreProperties>
</file>