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8535F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r>
        <w:rPr>
          <w:rFonts w:ascii="微软雅黑" w:eastAsia="微软雅黑" w:hAnsi="微软雅黑" w:cs="微软雅黑" w:hint="eastAsia"/>
          <w:b/>
          <w:spacing w:val="40"/>
          <w:sz w:val="44"/>
        </w:rPr>
        <w:t>广西师范大学计算机学院</w:t>
      </w:r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4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4"/>
    </w:p>
    <w:p w:rsidR="00A00CD9" w:rsidRDefault="0003340C">
      <w:pPr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250824</wp:posOffset>
                </wp:positionV>
                <wp:extent cx="5715000" cy="0"/>
                <wp:effectExtent l="0" t="19050" r="19050" b="1905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025FB6" id="Line 3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    <v:stroke linestyle="thickThin"/>
              </v:line>
            </w:pict>
          </mc:Fallback>
        </mc:AlternateContent>
      </w:r>
    </w:p>
    <w:p w:rsidR="00D74C8B" w:rsidRPr="00AD36EC" w:rsidRDefault="000B061A" w:rsidP="00AD36EC">
      <w:pPr>
        <w:spacing w:beforeLines="100" w:before="240"/>
        <w:jc w:val="center"/>
        <w:rPr>
          <w:rFonts w:ascii="黑体" w:eastAsia="黑体"/>
          <w:b/>
          <w:sz w:val="44"/>
        </w:rPr>
      </w:pPr>
      <w:r w:rsidRPr="00AD36EC">
        <w:rPr>
          <w:rFonts w:ascii="Arial" w:eastAsia="黑体" w:hAnsi="Arial" w:cs="Arial" w:hint="eastAsia"/>
          <w:b/>
          <w:sz w:val="44"/>
        </w:rPr>
        <w:t>需求</w:t>
      </w:r>
      <w:r w:rsidR="00AD36EC">
        <w:rPr>
          <w:rFonts w:ascii="Arial" w:eastAsia="黑体" w:hAnsi="Arial" w:cs="Arial" w:hint="eastAsia"/>
          <w:b/>
          <w:sz w:val="44"/>
        </w:rPr>
        <w:t>规格评审</w:t>
      </w:r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Pr="00BD3B99" w:rsidRDefault="0093319B" w:rsidP="00BD3B9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BD3B99">
        <w:rPr>
          <w:b/>
          <w:sz w:val="28"/>
        </w:rPr>
        <w:t>2019</w:t>
      </w:r>
      <w:r w:rsidR="00A00CD9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 w:rsidR="00BD3B99">
        <w:rPr>
          <w:b/>
          <w:sz w:val="28"/>
        </w:rPr>
        <w:t>04</w:t>
      </w:r>
      <w:r w:rsidR="00A00CD9">
        <w:rPr>
          <w:rFonts w:hint="eastAsia"/>
          <w:b/>
          <w:sz w:val="28"/>
        </w:rPr>
        <w:t>月</w:t>
      </w:r>
      <w:r w:rsidR="00AD36EC">
        <w:rPr>
          <w:rFonts w:hint="eastAsia"/>
          <w:b/>
          <w:sz w:val="28"/>
        </w:rPr>
        <w:t>25</w:t>
      </w:r>
      <w:r w:rsidR="00AD36EC">
        <w:rPr>
          <w:rFonts w:hint="eastAsia"/>
          <w:b/>
          <w:sz w:val="28"/>
        </w:rPr>
        <w:t>日</w:t>
      </w: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AD36EC" w:rsidRPr="00AD36EC">
        <w:rPr>
          <w:rFonts w:ascii="黑体" w:eastAsia="黑体" w:hint="eastAsia"/>
          <w:sz w:val="28"/>
        </w:rPr>
        <w:t>GXNUSEP19</w:t>
      </w:r>
      <w:r w:rsidR="00BD3B99" w:rsidRPr="00AD36EC">
        <w:rPr>
          <w:rFonts w:ascii="黑体" w:eastAsia="黑体" w:hint="eastAsia"/>
          <w:sz w:val="28"/>
        </w:rPr>
        <w:t>0</w:t>
      </w:r>
      <w:r w:rsidR="00BD3B99" w:rsidRPr="00AD36EC">
        <w:rPr>
          <w:rFonts w:ascii="黑体" w:eastAsia="黑体"/>
          <w:sz w:val="28"/>
        </w:rPr>
        <w:t>3</w:t>
      </w:r>
      <w:r w:rsidR="00AD36EC">
        <w:rPr>
          <w:rFonts w:ascii="黑体" w:eastAsia="黑体" w:hint="eastAsia"/>
          <w:i/>
          <w:sz w:val="28"/>
        </w:rPr>
        <w:t xml:space="preserve"> 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03340C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17144</wp:posOffset>
                </wp:positionV>
                <wp:extent cx="5486400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5E33A8" id="Line 2" o:spid="_x0000_s1026" style="position:absolute;left:0;text-align:left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    </w:pict>
          </mc:Fallback>
        </mc:AlternateConten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3810</wp:posOffset>
                </wp:positionV>
                <wp:extent cx="6436360" cy="8597900"/>
                <wp:effectExtent l="0" t="0" r="2540" b="0"/>
                <wp:wrapNone/>
                <wp:docPr id="1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时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间：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2019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0425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16</w:t>
                            </w:r>
                            <w:r w:rsidR="00AD36EC">
                              <w:rPr>
                                <w:sz w:val="24"/>
                                <w:szCs w:val="24"/>
                                <w:u w:val="dotted"/>
                              </w:rPr>
                              <w:t>:00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地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点：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理一</w:t>
                            </w:r>
                            <w:proofErr w:type="gramStart"/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306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旁教师</w:t>
                            </w:r>
                            <w:proofErr w:type="gramEnd"/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休息室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记录人：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、（谢）聪</w:t>
                            </w:r>
                            <w:proofErr w:type="gramStart"/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聪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宛珊、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延昭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俊良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列席人员：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缺席人员：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AD36E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白珩春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主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持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AD36E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江俊良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议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根据交接小组的初审文档进行本小组需求文档的修改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:rsidR="001A1554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一、小组分工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</w:t>
                            </w:r>
                          </w:p>
                          <w:p w:rsidR="001A1554" w:rsidRPr="009812A0" w:rsidRDefault="0015440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江：工作清单中的句子成分分析由王、李来查看和修改，事物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事件表由谢、江、孙来查看和修改，最后一张一起讨论，现在开始。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D21FD1" w:rsidRDefault="001A1554" w:rsidP="00D21FD1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经王、</w:t>
                            </w:r>
                            <w:proofErr w:type="gramStart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李讨论</w:t>
                            </w:r>
                            <w:proofErr w:type="gramEnd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得出，接受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GXNUSEP1910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提出的第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4/5/6/8/10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个问题，并做出了更改，对其第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1/2/3/7/9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个问题表示不接受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王，释记）（经孙、江、</w:t>
                            </w:r>
                            <w:proofErr w:type="gramStart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谢讨论</w:t>
                            </w:r>
                            <w:proofErr w:type="gramEnd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得出，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、接受将圆圈实心化的建议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2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、接受将“高级用户栏”中</w:t>
                            </w:r>
                            <w:proofErr w:type="gramStart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的栏字去掉</w:t>
                            </w:r>
                            <w:proofErr w:type="gramEnd"/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的建议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3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接受事物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事件表页码和版本号修改的建议。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另外，重新划分事物事件表中的因果关系和顺序关系）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王，释记</w:t>
                            </w:r>
                            <w:r w:rsidR="00154404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（经孙、江、谢、李讨论得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1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接受缺少情景中最后一句话这个事件对应的用例的建议，另外，根据事物事件表理清用例图和类图之间的关系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2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对需求规格说明书进行了相应的修改。）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王，释记）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组长：孙颖颖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</w:t>
                            </w:r>
                            <w:r w:rsidR="00D21FD1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规范助理：吴昊洋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D21FD1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D21FD1" w:rsidP="00D21FD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-9.05pt;margin-top:.3pt;width:506.8pt;height:67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时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间：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2019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0425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16</w:t>
                      </w:r>
                      <w:r w:rsidR="00AD36EC">
                        <w:rPr>
                          <w:sz w:val="24"/>
                          <w:szCs w:val="24"/>
                          <w:u w:val="dotted"/>
                        </w:rPr>
                        <w:t>:00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地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点：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理一</w:t>
                      </w:r>
                      <w:proofErr w:type="gramStart"/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306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旁教师</w:t>
                      </w:r>
                      <w:proofErr w:type="gramEnd"/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休息室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记录人：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、（谢）聪</w:t>
                      </w:r>
                      <w:proofErr w:type="gramStart"/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聪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宛珊、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延昭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俊良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列席人员：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缺席人员：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AD36E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白珩春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主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持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AD36E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江俊良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议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根据交接小组的初审文档进行本小组需求文档的修改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 </w:t>
                      </w:r>
                    </w:p>
                    <w:p w:rsidR="001A1554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一、小组分工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</w:t>
                      </w:r>
                    </w:p>
                    <w:p w:rsidR="001A1554" w:rsidRPr="009812A0" w:rsidRDefault="0015440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江：工作清单中的句子成分分析由王、李来查看和修改，事物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事件表由谢、江、孙来查看和修改，最后一张一起讨论，现在开始。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21FD1" w:rsidRDefault="001A1554" w:rsidP="00D21FD1">
                      <w:pPr>
                        <w:adjustRightInd w:val="0"/>
                        <w:snapToGrid w:val="0"/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经王、</w:t>
                      </w:r>
                      <w:proofErr w:type="gramStart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李讨论</w:t>
                      </w:r>
                      <w:proofErr w:type="gramEnd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得出，接受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GXNUSEP1910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提出的第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4/5/6/8/10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个问题，并做出了更改，对其第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1/2/3/7/9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个问题表示不接受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王，释记）（经孙、江、</w:t>
                      </w:r>
                      <w:proofErr w:type="gramStart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谢讨论</w:t>
                      </w:r>
                      <w:proofErr w:type="gramEnd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得出，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、接受将圆圈实心化的建议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2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、接受将“高级用户栏”中</w:t>
                      </w:r>
                      <w:proofErr w:type="gramStart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的栏字去掉</w:t>
                      </w:r>
                      <w:proofErr w:type="gramEnd"/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的建议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3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接受事物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事件表页码和版本号修改的建议。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另外，重新划分事物事件表中的因果关系和顺序关系）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王，释记</w:t>
                      </w:r>
                      <w:r w:rsidR="00154404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（经孙、江、谢、李讨论得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1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接受缺少情景中最后一句话这个事件对应的用例的建议，另外，根据事物事件表理清用例图和类图之间的关系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2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对需求规格说明书进行了相应的修改。）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王，释记）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组长：孙颖颖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</w:t>
                      </w:r>
                      <w:r w:rsidR="00D21FD1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规范助理：吴昊洋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21FD1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D21FD1" w:rsidP="00D21FD1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5" w:name="_GoBack"/>
      <w:bookmarkEnd w:id="5"/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8255</wp:posOffset>
                </wp:positionV>
                <wp:extent cx="6436360" cy="8597900"/>
                <wp:effectExtent l="0" t="0" r="2540" b="0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7" type="#_x0000_t202" style="position:absolute;left:0;text-align:left;margin-left:-9.05pt;margin-top:.65pt;width:506.8pt;height:6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13970</wp:posOffset>
                </wp:positionV>
                <wp:extent cx="6436360" cy="8597900"/>
                <wp:effectExtent l="0" t="0" r="2540" b="0"/>
                <wp:wrapNone/>
                <wp:docPr id="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28" type="#_x0000_t202" style="position:absolute;left:0;text-align:left;margin-left:-9.05pt;margin-top:1.1pt;width:506.8pt;height:67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u4PLwIAAFo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-5715</wp:posOffset>
                </wp:positionV>
                <wp:extent cx="6436360" cy="8597900"/>
                <wp:effectExtent l="0" t="0" r="2540" b="0"/>
                <wp:wrapNone/>
                <wp:docPr id="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29" type="#_x0000_t202" style="position:absolute;left:0;text-align:left;margin-left:-9.05pt;margin-top:-.45pt;width:506.8pt;height:6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17780</wp:posOffset>
                </wp:positionV>
                <wp:extent cx="6436360" cy="8597900"/>
                <wp:effectExtent l="0" t="0" r="2540" b="0"/>
                <wp:wrapNone/>
                <wp:docPr id="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030" type="#_x0000_t202" style="position:absolute;left:0;text-align:left;margin-left:-9.05pt;margin-top:1.4pt;width:506.8pt;height:6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aWEm4uAgAAWgQAAA4AAAAAAAAAAAAAAAAALgIA&#10;AGRycy9lMm9Eb2MueG1sUEsBAi0AFAAGAAgAAAAhAHtMasbgAAAACgEAAA8AAAAAAAAAAAAAAAAA&#10;iAQAAGRycy9kb3ducmV2LnhtbFBLBQYAAAAABAAEAPMAAACV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-1905</wp:posOffset>
                </wp:positionV>
                <wp:extent cx="6436360" cy="8597900"/>
                <wp:effectExtent l="0" t="0" r="2540" b="0"/>
                <wp:wrapNone/>
                <wp:docPr id="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31" type="#_x0000_t202" style="position:absolute;left:0;text-align:left;margin-left:-9.05pt;margin-top:-.15pt;width:506.8pt;height:6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BL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mwRE0ReS6iOyKyDYcBxIfHSgvtFSYfDXVD/c8+c&#10;oER9MqjOajKfx21IxnxxNUXDXXrKSw8zHKEKGigZrtswbNDeOtm0mGmYBwO3qGgtE9cvVZ3KxwFO&#10;EpyWLW7IpZ2iXn4Jmyc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bdDBLLwIAAFoEAAAOAAAAAAAAAAAAAAAAAC4C&#10;AABkcnMvZTJvRG9jLnhtbFBLAQItABQABgAIAAAAIQDYPFVM4AAAAAoBAAAPAAAAAAAAAAAAAAAA&#10;AIkEAABkcnMvZG93bnJldi54bWxQSwUGAAAAAAQABADzAAAAlg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12700</wp:posOffset>
                </wp:positionV>
                <wp:extent cx="6436360" cy="8597900"/>
                <wp:effectExtent l="0" t="0" r="2540" b="0"/>
                <wp:wrapNone/>
                <wp:docPr id="2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032" type="#_x0000_t202" style="position:absolute;left:0;text-align:left;margin-left:-9.05pt;margin-top:1pt;width:506.8pt;height:6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pAznsxAgAAWgQAAA4AAAAAAAAAAAAAAAAA&#10;LgIAAGRycy9lMm9Eb2MueG1sUEsBAi0AFAAGAAgAAAAhAGirqnjgAAAACgEAAA8AAAAAAAAAAAAA&#10;AAAAiwQAAGRycy9kb3ducmV2LnhtbFBLBQYAAAAABAAEAPMAAACY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BA6"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1905</wp:posOffset>
                </wp:positionV>
                <wp:extent cx="6436360" cy="8597900"/>
                <wp:effectExtent l="0" t="0" r="2540" b="0"/>
                <wp:wrapNone/>
                <wp:docPr id="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033" type="#_x0000_t202" style="position:absolute;left:0;text-align:left;margin-left:-9.05pt;margin-top:.15pt;width:506.8pt;height:6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sv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7PaiTwnVCZm1MDY4DiRuWrA/KOmxuQvqvh+Y&#10;FZSoDxrVWc8XizAN0VgsbzM07NRTTj1Mc4QqqKdk3O78OEEHY2XT4ktjP2h4QEVrGbkO0o9ZndPH&#10;Bo4SnIctTMjUjlG/fgnbn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sq+y8xAgAAWgQAAA4AAAAAAAAAAAAAAAAA&#10;LgIAAGRycy9lMm9Eb2MueG1sUEsBAi0AFAAGAAgAAAAhALfX+0ngAAAACQEAAA8AAAAAAAAAAAAA&#10;AAAAiwQAAGRycy9kb3ducmV2LnhtbFBLBQYAAAAABAAEAPMAAACY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F112E" w:rsidRPr="00AF112E" w:rsidSect="008F11C7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782" w:right="656" w:bottom="1248" w:left="162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D4" w:rsidRDefault="00B939D4">
      <w:r>
        <w:separator/>
      </w:r>
    </w:p>
  </w:endnote>
  <w:endnote w:type="continuationSeparator" w:id="0">
    <w:p w:rsidR="00B939D4" w:rsidRDefault="00B9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AD36EC">
      <w:rPr>
        <w:noProof/>
      </w:rPr>
      <w:t>2019-5-14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AD36EC">
      <w:rPr>
        <w:rFonts w:hint="eastAsia"/>
        <w:noProof/>
      </w:rPr>
      <w:t>上午</w:t>
    </w:r>
    <w:r w:rsidR="00AD36EC">
      <w:rPr>
        <w:rFonts w:hint="eastAsia"/>
        <w:noProof/>
      </w:rPr>
      <w:t>11</w:t>
    </w:r>
    <w:r w:rsidR="00AD36EC">
      <w:rPr>
        <w:rFonts w:hint="eastAsia"/>
        <w:noProof/>
      </w:rPr>
      <w:t>时</w:t>
    </w:r>
    <w:r w:rsidR="00AD36EC">
      <w:rPr>
        <w:rFonts w:hint="eastAsia"/>
        <w:noProof/>
      </w:rPr>
      <w:t>20</w:t>
    </w:r>
    <w:r w:rsidR="00AD36EC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3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Pr="002E616B" w:rsidRDefault="001A1554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AD36EC">
      <w:rPr>
        <w:noProof/>
      </w:rPr>
      <w:t>2019-5-14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AD36EC">
      <w:rPr>
        <w:rFonts w:hint="eastAsia"/>
        <w:noProof/>
      </w:rPr>
      <w:t>上午</w:t>
    </w:r>
    <w:r w:rsidR="00AD36EC">
      <w:rPr>
        <w:rFonts w:hint="eastAsia"/>
        <w:noProof/>
      </w:rPr>
      <w:t>11</w:t>
    </w:r>
    <w:r w:rsidR="00AD36EC">
      <w:rPr>
        <w:rFonts w:hint="eastAsia"/>
        <w:noProof/>
      </w:rPr>
      <w:t>时</w:t>
    </w:r>
    <w:r w:rsidR="00AD36EC">
      <w:rPr>
        <w:rFonts w:hint="eastAsia"/>
        <w:noProof/>
      </w:rPr>
      <w:t>20</w:t>
    </w:r>
    <w:r w:rsidR="00AD36EC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D4" w:rsidRDefault="00B939D4">
      <w:r>
        <w:separator/>
      </w:r>
    </w:p>
  </w:footnote>
  <w:footnote w:type="continuationSeparator" w:id="0">
    <w:p w:rsidR="00B939D4" w:rsidRDefault="00B93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6A929E9"/>
    <w:multiLevelType w:val="hybridMultilevel"/>
    <w:tmpl w:val="3A82DE5A"/>
    <w:lvl w:ilvl="0" w:tplc="52563218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>
    <w:nsid w:val="21DA61EB"/>
    <w:multiLevelType w:val="hybridMultilevel"/>
    <w:tmpl w:val="F1C60016"/>
    <w:lvl w:ilvl="0" w:tplc="AA027CDE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abstractNum w:abstractNumId="13">
    <w:nsid w:val="6E0921A1"/>
    <w:multiLevelType w:val="hybridMultilevel"/>
    <w:tmpl w:val="46A2170A"/>
    <w:lvl w:ilvl="0" w:tplc="E410C140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99"/>
    <w:rsid w:val="0000052C"/>
    <w:rsid w:val="00000C21"/>
    <w:rsid w:val="00005719"/>
    <w:rsid w:val="00005E7D"/>
    <w:rsid w:val="0003340C"/>
    <w:rsid w:val="00036C64"/>
    <w:rsid w:val="00071C3B"/>
    <w:rsid w:val="0007339A"/>
    <w:rsid w:val="000A7BCA"/>
    <w:rsid w:val="000B061A"/>
    <w:rsid w:val="000C18E3"/>
    <w:rsid w:val="000C3102"/>
    <w:rsid w:val="000E3EED"/>
    <w:rsid w:val="000F2A91"/>
    <w:rsid w:val="00101F3C"/>
    <w:rsid w:val="0010258C"/>
    <w:rsid w:val="00105859"/>
    <w:rsid w:val="00105A3E"/>
    <w:rsid w:val="00107DFC"/>
    <w:rsid w:val="00110962"/>
    <w:rsid w:val="001348DF"/>
    <w:rsid w:val="00143E17"/>
    <w:rsid w:val="0015314A"/>
    <w:rsid w:val="00154404"/>
    <w:rsid w:val="001669A0"/>
    <w:rsid w:val="00171C4D"/>
    <w:rsid w:val="0018072A"/>
    <w:rsid w:val="00181742"/>
    <w:rsid w:val="001978D7"/>
    <w:rsid w:val="001A1554"/>
    <w:rsid w:val="001C16AB"/>
    <w:rsid w:val="001D2A1F"/>
    <w:rsid w:val="001E3232"/>
    <w:rsid w:val="001F041C"/>
    <w:rsid w:val="00235A3C"/>
    <w:rsid w:val="00236C44"/>
    <w:rsid w:val="0023764B"/>
    <w:rsid w:val="00283EBA"/>
    <w:rsid w:val="0028535F"/>
    <w:rsid w:val="002943EC"/>
    <w:rsid w:val="002C630E"/>
    <w:rsid w:val="002D1672"/>
    <w:rsid w:val="002D4128"/>
    <w:rsid w:val="002D5C8F"/>
    <w:rsid w:val="002E616B"/>
    <w:rsid w:val="00312750"/>
    <w:rsid w:val="00320464"/>
    <w:rsid w:val="00335C57"/>
    <w:rsid w:val="00355075"/>
    <w:rsid w:val="00355C96"/>
    <w:rsid w:val="00361DB0"/>
    <w:rsid w:val="00382F46"/>
    <w:rsid w:val="0039248B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028B"/>
    <w:rsid w:val="00452A56"/>
    <w:rsid w:val="00463DC6"/>
    <w:rsid w:val="004800DA"/>
    <w:rsid w:val="00484612"/>
    <w:rsid w:val="004915C3"/>
    <w:rsid w:val="004C3B5F"/>
    <w:rsid w:val="00505E15"/>
    <w:rsid w:val="00514EB8"/>
    <w:rsid w:val="00515B35"/>
    <w:rsid w:val="00526B5A"/>
    <w:rsid w:val="00527B5A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A58CD"/>
    <w:rsid w:val="006E3AB3"/>
    <w:rsid w:val="006E4A1C"/>
    <w:rsid w:val="006F746C"/>
    <w:rsid w:val="00726E15"/>
    <w:rsid w:val="0073161F"/>
    <w:rsid w:val="00735268"/>
    <w:rsid w:val="0075170E"/>
    <w:rsid w:val="007537F1"/>
    <w:rsid w:val="007604FB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8191D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9D3A2E"/>
    <w:rsid w:val="00A00CD9"/>
    <w:rsid w:val="00A02661"/>
    <w:rsid w:val="00A44C6D"/>
    <w:rsid w:val="00A4709A"/>
    <w:rsid w:val="00A535D0"/>
    <w:rsid w:val="00A55458"/>
    <w:rsid w:val="00A602F8"/>
    <w:rsid w:val="00A841F8"/>
    <w:rsid w:val="00A910F8"/>
    <w:rsid w:val="00A91EBC"/>
    <w:rsid w:val="00AA4E35"/>
    <w:rsid w:val="00AB0934"/>
    <w:rsid w:val="00AC7BEA"/>
    <w:rsid w:val="00AD2122"/>
    <w:rsid w:val="00AD36EC"/>
    <w:rsid w:val="00AF112E"/>
    <w:rsid w:val="00AF32B0"/>
    <w:rsid w:val="00AF6F40"/>
    <w:rsid w:val="00B11E24"/>
    <w:rsid w:val="00B44EAF"/>
    <w:rsid w:val="00B453CB"/>
    <w:rsid w:val="00B54349"/>
    <w:rsid w:val="00B5750B"/>
    <w:rsid w:val="00B85921"/>
    <w:rsid w:val="00B939D4"/>
    <w:rsid w:val="00BB4227"/>
    <w:rsid w:val="00BC59D1"/>
    <w:rsid w:val="00BD3B99"/>
    <w:rsid w:val="00BD6C64"/>
    <w:rsid w:val="00C25438"/>
    <w:rsid w:val="00C47746"/>
    <w:rsid w:val="00C52E49"/>
    <w:rsid w:val="00C71734"/>
    <w:rsid w:val="00C77F89"/>
    <w:rsid w:val="00C805EC"/>
    <w:rsid w:val="00CA69EC"/>
    <w:rsid w:val="00CB294C"/>
    <w:rsid w:val="00CC081C"/>
    <w:rsid w:val="00CC1292"/>
    <w:rsid w:val="00CD2784"/>
    <w:rsid w:val="00CE642A"/>
    <w:rsid w:val="00D07BCB"/>
    <w:rsid w:val="00D101A9"/>
    <w:rsid w:val="00D12FBD"/>
    <w:rsid w:val="00D21FD1"/>
    <w:rsid w:val="00D3011B"/>
    <w:rsid w:val="00D37EB1"/>
    <w:rsid w:val="00D41BA6"/>
    <w:rsid w:val="00D43FE5"/>
    <w:rsid w:val="00D515CF"/>
    <w:rsid w:val="00D56E8C"/>
    <w:rsid w:val="00D61AC1"/>
    <w:rsid w:val="00D64546"/>
    <w:rsid w:val="00D74C8B"/>
    <w:rsid w:val="00D77907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26F03"/>
    <w:rsid w:val="00E42AE1"/>
    <w:rsid w:val="00E50226"/>
    <w:rsid w:val="00E63109"/>
    <w:rsid w:val="00E77F9D"/>
    <w:rsid w:val="00E865B7"/>
    <w:rsid w:val="00E90F34"/>
    <w:rsid w:val="00EA30D9"/>
    <w:rsid w:val="00EB0503"/>
    <w:rsid w:val="00EB5E4C"/>
    <w:rsid w:val="00EC63BC"/>
    <w:rsid w:val="00ED122C"/>
    <w:rsid w:val="00ED1E27"/>
    <w:rsid w:val="00ED28B6"/>
    <w:rsid w:val="00ED6242"/>
    <w:rsid w:val="00EE0036"/>
    <w:rsid w:val="00EF4711"/>
    <w:rsid w:val="00F36581"/>
    <w:rsid w:val="00FC06C6"/>
    <w:rsid w:val="00FD5D40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  <w:style w:type="paragraph" w:styleId="ae">
    <w:name w:val="List Paragraph"/>
    <w:basedOn w:val="a"/>
    <w:uiPriority w:val="34"/>
    <w:qFormat/>
    <w:rsid w:val="001544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  <w:style w:type="paragraph" w:styleId="ae">
    <w:name w:val="List Paragraph"/>
    <w:basedOn w:val="a"/>
    <w:uiPriority w:val="34"/>
    <w:qFormat/>
    <w:rsid w:val="00154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3454;&#35757;\02-&#35268;&#33539;&#23398;&#20064;&#38454;&#27573;&#27169;&#26495;\2-&#35268;&#33539;&#23398;&#20064;&#38454;&#27573;&#27169;&#26495;\&#25991;&#26723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GXNUCSE-TPL0-软件工程项目实践会议记录模板-20190401-0-JiangYY.dot</Template>
  <TotalTime>31</TotalTime>
  <Pages>9</Pages>
  <Words>35</Words>
  <Characters>201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DELL</dc:creator>
  <cp:keywords>软件工程 会议记录</cp:keywords>
  <dc:description>本模板为计算机学院2016级计算机科学与技术、2016级软件工程的软件开发项目实践而制作</dc:description>
  <cp:lastModifiedBy>Administrator</cp:lastModifiedBy>
  <cp:revision>3</cp:revision>
  <cp:lastPrinted>2001-03-14T15:18:00Z</cp:lastPrinted>
  <dcterms:created xsi:type="dcterms:W3CDTF">2019-05-14T03:20:00Z</dcterms:created>
  <dcterms:modified xsi:type="dcterms:W3CDTF">2019-05-14T03:51:00Z</dcterms:modified>
  <cp:category>文档模板 零</cp:category>
</cp:coreProperties>
</file>