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57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10" w:type="dxa"/>
          <w:right w:w="210" w:type="dxa"/>
        </w:tblCellMar>
        <w:tblLook w:val="0000" w:firstRow="0" w:lastRow="0" w:firstColumn="0" w:lastColumn="0" w:noHBand="0" w:noVBand="0"/>
      </w:tblPr>
      <w:tblGrid>
        <w:gridCol w:w="1267"/>
        <w:gridCol w:w="2124"/>
      </w:tblGrid>
      <w:tr w:rsidR="00A00CD9">
        <w:trPr>
          <w:trHeight w:val="500"/>
        </w:trPr>
        <w:tc>
          <w:tcPr>
            <w:tcW w:w="1267" w:type="dxa"/>
            <w:vAlign w:val="center"/>
          </w:tcPr>
          <w:p w:rsidR="00A00CD9" w:rsidRDefault="00D3011B" w:rsidP="00D3011B">
            <w:pPr>
              <w:jc w:val="left"/>
              <w:outlineLvl w:val="0"/>
              <w:rPr>
                <w:sz w:val="24"/>
              </w:rPr>
            </w:pPr>
            <w:bookmarkStart w:id="0" w:name="_Toc251357557"/>
            <w:r>
              <w:rPr>
                <w:rFonts w:hint="eastAsia"/>
                <w:sz w:val="24"/>
              </w:rPr>
              <w:t>密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级</w:t>
            </w:r>
            <w:bookmarkEnd w:id="0"/>
          </w:p>
        </w:tc>
        <w:tc>
          <w:tcPr>
            <w:tcW w:w="2124" w:type="dxa"/>
            <w:vAlign w:val="center"/>
          </w:tcPr>
          <w:p w:rsidR="00A00CD9" w:rsidRPr="00D3011B" w:rsidRDefault="00382F46" w:rsidP="006F746C">
            <w:pPr>
              <w:outlineLvl w:val="0"/>
              <w:rPr>
                <w:sz w:val="30"/>
                <w:szCs w:val="30"/>
              </w:rPr>
            </w:pPr>
            <w:bookmarkStart w:id="1" w:name="_Toc251357558"/>
            <w:r>
              <w:rPr>
                <w:rFonts w:hint="eastAsia"/>
                <w:sz w:val="30"/>
                <w:szCs w:val="30"/>
              </w:rPr>
              <w:t>公开</w:t>
            </w:r>
            <w:bookmarkEnd w:id="1"/>
          </w:p>
        </w:tc>
      </w:tr>
      <w:tr w:rsidR="00A00CD9">
        <w:trPr>
          <w:trHeight w:val="495"/>
        </w:trPr>
        <w:tc>
          <w:tcPr>
            <w:tcW w:w="1267" w:type="dxa"/>
            <w:vAlign w:val="center"/>
          </w:tcPr>
          <w:p w:rsidR="00A00CD9" w:rsidRDefault="00D3011B">
            <w:pPr>
              <w:outlineLvl w:val="0"/>
              <w:rPr>
                <w:sz w:val="24"/>
              </w:rPr>
            </w:pPr>
            <w:bookmarkStart w:id="2" w:name="_Toc251357559"/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  <w:bookmarkEnd w:id="2"/>
          </w:p>
        </w:tc>
        <w:tc>
          <w:tcPr>
            <w:tcW w:w="2124" w:type="dxa"/>
            <w:vAlign w:val="center"/>
          </w:tcPr>
          <w:p w:rsidR="00D3011B" w:rsidRPr="00E42AE1" w:rsidRDefault="00D3011B" w:rsidP="00E42AE1">
            <w:pPr>
              <w:rPr>
                <w:sz w:val="30"/>
                <w:szCs w:val="30"/>
              </w:rPr>
            </w:pPr>
          </w:p>
        </w:tc>
      </w:tr>
      <w:tr w:rsidR="00D3011B">
        <w:trPr>
          <w:trHeight w:val="531"/>
        </w:trPr>
        <w:tc>
          <w:tcPr>
            <w:tcW w:w="1267" w:type="dxa"/>
            <w:vAlign w:val="center"/>
          </w:tcPr>
          <w:p w:rsidR="00D3011B" w:rsidRDefault="00D3011B">
            <w:pPr>
              <w:outlineLvl w:val="0"/>
              <w:rPr>
                <w:sz w:val="24"/>
              </w:rPr>
            </w:pPr>
            <w:bookmarkStart w:id="3" w:name="_Toc251357560"/>
            <w:r>
              <w:rPr>
                <w:rFonts w:hint="eastAsia"/>
                <w:sz w:val="24"/>
              </w:rPr>
              <w:t>归档号</w:t>
            </w:r>
            <w:bookmarkEnd w:id="3"/>
          </w:p>
        </w:tc>
        <w:tc>
          <w:tcPr>
            <w:tcW w:w="2124" w:type="dxa"/>
            <w:vAlign w:val="center"/>
          </w:tcPr>
          <w:p w:rsidR="00D3011B" w:rsidRDefault="00D3011B">
            <w:pPr>
              <w:outlineLvl w:val="0"/>
              <w:rPr>
                <w:sz w:val="44"/>
              </w:rPr>
            </w:pPr>
          </w:p>
        </w:tc>
      </w:tr>
    </w:tbl>
    <w:p w:rsidR="00A00CD9" w:rsidRDefault="00A00CD9">
      <w:pPr>
        <w:outlineLvl w:val="0"/>
        <w:rPr>
          <w:sz w:val="44"/>
        </w:rPr>
      </w:pPr>
    </w:p>
    <w:p w:rsidR="00A00CD9" w:rsidRDefault="002D1672">
      <w:pPr>
        <w:jc w:val="center"/>
        <w:outlineLvl w:val="0"/>
        <w:rPr>
          <w:rFonts w:ascii="楷体_GB2312" w:eastAsia="楷体_GB2312"/>
          <w:b/>
          <w:spacing w:val="40"/>
          <w:sz w:val="44"/>
        </w:rPr>
      </w:pPr>
      <w:bookmarkStart w:id="4" w:name="_Toc251357561"/>
      <w:r>
        <w:rPr>
          <w:rFonts w:ascii="楷体_GB2312" w:eastAsia="楷体_GB2312" w:hint="eastAsia"/>
          <w:b/>
          <w:spacing w:val="40"/>
          <w:sz w:val="44"/>
        </w:rPr>
        <w:t>广西师范大学</w:t>
      </w:r>
      <w:r w:rsidR="00EF4711">
        <w:rPr>
          <w:rFonts w:ascii="楷体_GB2312" w:eastAsia="楷体_GB2312" w:hint="eastAsia"/>
          <w:b/>
          <w:spacing w:val="40"/>
          <w:sz w:val="44"/>
        </w:rPr>
        <w:t>计</w:t>
      </w:r>
      <w:r w:rsidR="00382F46">
        <w:rPr>
          <w:rFonts w:ascii="楷体_GB2312" w:eastAsia="楷体_GB2312" w:hint="eastAsia"/>
          <w:b/>
          <w:spacing w:val="40"/>
          <w:sz w:val="44"/>
        </w:rPr>
        <w:t>算机</w:t>
      </w:r>
      <w:r w:rsidR="00EF4711">
        <w:rPr>
          <w:rFonts w:ascii="楷体_GB2312" w:eastAsia="楷体_GB2312" w:hint="eastAsia"/>
          <w:b/>
          <w:spacing w:val="40"/>
          <w:sz w:val="44"/>
        </w:rPr>
        <w:t>学院</w:t>
      </w:r>
      <w:bookmarkEnd w:id="4"/>
    </w:p>
    <w:p w:rsidR="00537223" w:rsidRPr="00537223" w:rsidRDefault="00EF4711" w:rsidP="005A3F62">
      <w:pPr>
        <w:spacing w:beforeLines="50" w:before="120"/>
        <w:jc w:val="center"/>
        <w:outlineLvl w:val="0"/>
        <w:rPr>
          <w:rFonts w:ascii="宋体"/>
          <w:b/>
          <w:spacing w:val="60"/>
          <w:sz w:val="48"/>
        </w:rPr>
      </w:pPr>
      <w:bookmarkStart w:id="5" w:name="_Toc251357562"/>
      <w:r w:rsidRPr="00EF4711">
        <w:rPr>
          <w:rFonts w:ascii="Courier New" w:hAnsi="Courier New" w:hint="eastAsia"/>
          <w:b/>
          <w:spacing w:val="60"/>
          <w:sz w:val="48"/>
          <w:szCs w:val="48"/>
        </w:rPr>
        <w:t>软件工程项目实践</w:t>
      </w:r>
      <w:bookmarkEnd w:id="5"/>
    </w:p>
    <w:p w:rsidR="00A00CD9" w:rsidRDefault="009A5D6A">
      <w:pPr>
        <w:jc w:val="center"/>
        <w:rPr>
          <w:rFonts w:ascii="黑体" w:eastAsia="黑体"/>
          <w:b/>
          <w:sz w:val="44"/>
        </w:rPr>
      </w:pPr>
      <w:r>
        <w:rPr>
          <w:noProof/>
        </w:rPr>
        <w:pict>
          <v:line id="Line 3" o:spid="_x0000_s1037" style="position:absolute;left:0;text-align:left;z-index:2;visibility:visible" from="0,19.75pt" to="450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" o:allowincell="f" strokeweight="4.5pt">
            <v:stroke linestyle="thickThin"/>
          </v:line>
        </w:pict>
      </w:r>
    </w:p>
    <w:p w:rsidR="00D74C8B" w:rsidRPr="00BE21C4" w:rsidRDefault="00BE21C4" w:rsidP="005A3F62">
      <w:pPr>
        <w:spacing w:beforeLines="100" w:before="240"/>
        <w:jc w:val="center"/>
        <w:rPr>
          <w:rFonts w:ascii="黑体" w:eastAsia="黑体"/>
          <w:b/>
          <w:sz w:val="44"/>
        </w:rPr>
      </w:pPr>
      <w:r w:rsidRPr="00BE21C4">
        <w:rPr>
          <w:rFonts w:ascii="Arial" w:eastAsia="黑体" w:hAnsi="Arial" w:cs="Arial" w:hint="eastAsia"/>
          <w:b/>
          <w:sz w:val="44"/>
        </w:rPr>
        <w:t>概要设计阶段二次协商</w:t>
      </w:r>
    </w:p>
    <w:p w:rsidR="005E14AF" w:rsidRDefault="008219B8" w:rsidP="008219B8">
      <w:pPr>
        <w:tabs>
          <w:tab w:val="left" w:pos="2102"/>
        </w:tabs>
        <w:rPr>
          <w:rFonts w:ascii="Courier New" w:hAnsi="Courier New"/>
          <w:b/>
          <w:sz w:val="36"/>
          <w:szCs w:val="36"/>
        </w:rPr>
      </w:pPr>
      <w:r>
        <w:rPr>
          <w:rFonts w:ascii="Courier New" w:hAnsi="Courier New"/>
          <w:b/>
          <w:sz w:val="36"/>
          <w:szCs w:val="36"/>
        </w:rPr>
        <w:tab/>
      </w:r>
    </w:p>
    <w:p w:rsidR="005A3F62" w:rsidRDefault="005A3F62" w:rsidP="005E14AF">
      <w:pPr>
        <w:jc w:val="center"/>
        <w:rPr>
          <w:rFonts w:ascii="Courier New" w:hAnsi="Courier New"/>
          <w:b/>
          <w:sz w:val="36"/>
          <w:szCs w:val="36"/>
        </w:rPr>
      </w:pPr>
    </w:p>
    <w:p w:rsidR="00A00CD9" w:rsidRDefault="002D5C8F">
      <w:pPr>
        <w:ind w:left="180"/>
        <w:jc w:val="center"/>
        <w:rPr>
          <w:rFonts w:ascii="黑体" w:eastAsia="黑体"/>
          <w:b/>
          <w:spacing w:val="84"/>
          <w:sz w:val="72"/>
        </w:rPr>
      </w:pPr>
      <w:r>
        <w:rPr>
          <w:rFonts w:ascii="黑体" w:eastAsia="黑体" w:hint="eastAsia"/>
          <w:b/>
          <w:spacing w:val="84"/>
          <w:sz w:val="72"/>
        </w:rPr>
        <w:t>会议记录</w:t>
      </w:r>
    </w:p>
    <w:p w:rsidR="00A00CD9" w:rsidRDefault="00A00CD9">
      <w:pPr>
        <w:jc w:val="center"/>
        <w:rPr>
          <w:sz w:val="28"/>
        </w:rPr>
      </w:pPr>
    </w:p>
    <w:p w:rsidR="00A00CD9" w:rsidRDefault="00A00CD9" w:rsidP="005E14AF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A00CD9" w:rsidRDefault="00A00CD9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A44C6D" w:rsidRDefault="00A44C6D">
      <w:pPr>
        <w:jc w:val="center"/>
        <w:rPr>
          <w:sz w:val="28"/>
        </w:rPr>
      </w:pPr>
    </w:p>
    <w:p w:rsidR="005A3F62" w:rsidRDefault="005A3F62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EF4711" w:rsidRDefault="00EF4711">
      <w:pPr>
        <w:jc w:val="center"/>
        <w:rPr>
          <w:sz w:val="28"/>
        </w:rPr>
      </w:pPr>
    </w:p>
    <w:p w:rsidR="00A00CD9" w:rsidRDefault="00BE21C4">
      <w:pPr>
        <w:jc w:val="center"/>
        <w:rPr>
          <w:b/>
          <w:sz w:val="28"/>
        </w:rPr>
      </w:pPr>
      <w:r>
        <w:rPr>
          <w:b/>
          <w:sz w:val="28"/>
        </w:rPr>
        <w:t>2019</w:t>
      </w:r>
      <w:r w:rsidR="0093319B">
        <w:rPr>
          <w:rFonts w:hint="eastAsia"/>
          <w:b/>
          <w:sz w:val="28"/>
        </w:rPr>
        <w:t xml:space="preserve">  </w:t>
      </w:r>
      <w:r w:rsidR="00A00CD9">
        <w:rPr>
          <w:rFonts w:hint="eastAsia"/>
          <w:b/>
          <w:sz w:val="28"/>
        </w:rPr>
        <w:t>年</w:t>
      </w:r>
      <w:r w:rsidR="0093319B">
        <w:rPr>
          <w:rFonts w:hint="eastAsia"/>
          <w:b/>
          <w:sz w:val="28"/>
        </w:rPr>
        <w:t xml:space="preserve"> </w:t>
      </w:r>
      <w:r w:rsidR="00E50226">
        <w:rPr>
          <w:b/>
          <w:sz w:val="28"/>
        </w:rPr>
        <w:t xml:space="preserve"> </w:t>
      </w:r>
      <w:r>
        <w:rPr>
          <w:b/>
          <w:sz w:val="28"/>
        </w:rPr>
        <w:t>05</w:t>
      </w:r>
      <w:r w:rsidR="0093319B">
        <w:rPr>
          <w:rFonts w:hint="eastAsia"/>
          <w:b/>
          <w:sz w:val="28"/>
        </w:rPr>
        <w:t xml:space="preserve"> </w:t>
      </w:r>
      <w:r w:rsidR="00A00CD9">
        <w:rPr>
          <w:rFonts w:hint="eastAsia"/>
          <w:b/>
          <w:sz w:val="28"/>
        </w:rPr>
        <w:t>月</w:t>
      </w:r>
    </w:p>
    <w:p w:rsidR="00A00CD9" w:rsidRDefault="00A00CD9">
      <w:pPr>
        <w:jc w:val="center"/>
        <w:rPr>
          <w:sz w:val="28"/>
        </w:rPr>
      </w:pPr>
    </w:p>
    <w:p w:rsidR="00E50226" w:rsidRDefault="00E50226" w:rsidP="005C6984">
      <w:pPr>
        <w:jc w:val="center"/>
        <w:rPr>
          <w:rFonts w:ascii="黑体" w:eastAsia="黑体"/>
          <w:sz w:val="28"/>
        </w:rPr>
      </w:pPr>
      <w:r w:rsidRPr="00E50226"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Pr="00E50226">
        <w:rPr>
          <w:rFonts w:ascii="黑体" w:eastAsia="黑体" w:hint="eastAsia"/>
          <w:sz w:val="28"/>
        </w:rPr>
        <w:t>级软件工程专业</w:t>
      </w:r>
    </w:p>
    <w:p w:rsidR="00E50226" w:rsidRDefault="00A91EBC" w:rsidP="005C6984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201</w:t>
      </w:r>
      <w:r w:rsidR="00D515CF">
        <w:rPr>
          <w:rFonts w:ascii="黑体" w:eastAsia="黑体" w:hint="eastAsia"/>
          <w:sz w:val="28"/>
        </w:rPr>
        <w:t>6</w:t>
      </w:r>
      <w:r w:rsidR="00EF4711">
        <w:rPr>
          <w:rFonts w:ascii="黑体" w:eastAsia="黑体" w:hint="eastAsia"/>
          <w:sz w:val="28"/>
        </w:rPr>
        <w:t>级</w:t>
      </w:r>
      <w:r w:rsidR="00E50226">
        <w:rPr>
          <w:rFonts w:ascii="黑体" w:eastAsia="黑体" w:hint="eastAsia"/>
          <w:sz w:val="28"/>
        </w:rPr>
        <w:t>计算机科学与技术专业</w:t>
      </w:r>
    </w:p>
    <w:p w:rsidR="00A00CD9" w:rsidRPr="00726E15" w:rsidRDefault="00A00CD9">
      <w:pPr>
        <w:jc w:val="center"/>
        <w:rPr>
          <w:rFonts w:ascii="黑体" w:eastAsia="黑体"/>
          <w:sz w:val="28"/>
        </w:rPr>
      </w:pPr>
    </w:p>
    <w:p w:rsidR="00D37EB1" w:rsidRPr="00764DA1" w:rsidRDefault="00D37EB1">
      <w:pPr>
        <w:jc w:val="center"/>
        <w:rPr>
          <w:rFonts w:ascii="黑体" w:eastAsia="黑体"/>
          <w:sz w:val="28"/>
        </w:rPr>
      </w:pPr>
    </w:p>
    <w:p w:rsidR="00382F46" w:rsidRDefault="00382F46">
      <w:pPr>
        <w:jc w:val="center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项目实践第</w:t>
      </w:r>
      <w:r w:rsidR="00BE21C4" w:rsidRPr="00BE21C4">
        <w:rPr>
          <w:rFonts w:ascii="黑体" w:eastAsia="黑体" w:hint="eastAsia"/>
          <w:sz w:val="28"/>
        </w:rPr>
        <w:t>GXNUSEP1903</w:t>
      </w:r>
      <w:r>
        <w:rPr>
          <w:rFonts w:ascii="黑体" w:eastAsia="黑体" w:hint="eastAsia"/>
          <w:sz w:val="28"/>
        </w:rPr>
        <w:t>组</w:t>
      </w:r>
    </w:p>
    <w:p w:rsidR="00B44EAF" w:rsidRPr="00526B5A" w:rsidRDefault="00B44EAF">
      <w:pPr>
        <w:jc w:val="center"/>
        <w:rPr>
          <w:rFonts w:ascii="黑体" w:eastAsia="黑体"/>
          <w:sz w:val="28"/>
        </w:rPr>
      </w:pPr>
    </w:p>
    <w:p w:rsidR="00A00CD9" w:rsidRDefault="009A5D6A">
      <w:pPr>
        <w:spacing w:line="60" w:lineRule="auto"/>
        <w:jc w:val="center"/>
        <w:rPr>
          <w:rFonts w:ascii="黑体" w:eastAsia="黑体"/>
          <w:sz w:val="18"/>
        </w:rPr>
      </w:pPr>
      <w:r>
        <w:rPr>
          <w:noProof/>
        </w:rPr>
        <w:pict>
          <v:line id="Line 2" o:spid="_x0000_s1036" style="position:absolute;left:0;text-align:left;z-index:1;visibility:visible" from="9pt,1.35pt" to="44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jk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" o:allowincell="f" strokeweight="1.5pt"/>
        </w:pict>
      </w:r>
    </w:p>
    <w:p w:rsidR="005C6984" w:rsidRPr="005C698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School of Computer Science &amp; Information Engineering</w:t>
      </w:r>
    </w:p>
    <w:p w:rsidR="00AB0934" w:rsidRDefault="005C6984" w:rsidP="005C6984">
      <w:pPr>
        <w:pStyle w:val="1"/>
        <w:rPr>
          <w:rFonts w:ascii="Courier New" w:hAnsi="Courier New"/>
          <w:szCs w:val="28"/>
        </w:rPr>
      </w:pPr>
      <w:r w:rsidRPr="005C6984">
        <w:rPr>
          <w:rFonts w:ascii="Courier New" w:hAnsi="Courier New"/>
          <w:szCs w:val="28"/>
        </w:rPr>
        <w:t>Guangxi Normal University</w:t>
      </w:r>
      <w:r w:rsidR="00382F46">
        <w:rPr>
          <w:rFonts w:ascii="Courier New" w:hAnsi="Courier New" w:hint="eastAsia"/>
          <w:szCs w:val="28"/>
        </w:rPr>
        <w:t xml:space="preserve"> </w:t>
      </w:r>
    </w:p>
    <w:p w:rsidR="00AF112E" w:rsidRPr="00AF112E" w:rsidRDefault="00AF112E" w:rsidP="00AF112E">
      <w:r>
        <w:rPr>
          <w:rFonts w:hint="eastAsia"/>
        </w:rPr>
        <w:br/>
      </w:r>
      <w:r>
        <w:br w:type="page"/>
      </w:r>
      <w:bookmarkStart w:id="6" w:name="_GoBack"/>
      <w:bookmarkEnd w:id="6"/>
      <w:r w:rsidR="009A5D6A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0" o:spid="_x0000_s1035" type="#_x0000_t202" style="position:absolute;left:0;text-align:left;margin-left:-9.05pt;margin-top:.3pt;width:506.8pt;height:677pt;z-index: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时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间：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</w:t>
                  </w:r>
                  <w:r w:rsidR="00BE21C4">
                    <w:rPr>
                      <w:sz w:val="24"/>
                      <w:szCs w:val="24"/>
                      <w:u w:val="dotted"/>
                    </w:rPr>
                    <w:t>20190516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,</w:t>
                  </w:r>
                  <w:r w:rsidR="00BE21C4">
                    <w:rPr>
                      <w:sz w:val="24"/>
                      <w:szCs w:val="24"/>
                      <w:u w:val="dotted"/>
                    </w:rPr>
                    <w:t>15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:</w:t>
                  </w:r>
                  <w:r w:rsidR="00BE21C4">
                    <w:rPr>
                      <w:sz w:val="24"/>
                      <w:szCs w:val="24"/>
                      <w:u w:val="dotted"/>
                    </w:rPr>
                    <w:t xml:space="preserve">57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pm</w:t>
                  </w:r>
                  <w:r w:rsidR="00BE21C4">
                    <w:rPr>
                      <w:sz w:val="24"/>
                      <w:szCs w:val="24"/>
                      <w:u w:val="dotted"/>
                    </w:rPr>
                    <w:t>.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地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点：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理一</w:t>
                  </w:r>
                  <w:proofErr w:type="gramStart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2</w:t>
                  </w:r>
                  <w:r w:rsidR="00BE21C4">
                    <w:rPr>
                      <w:sz w:val="24"/>
                      <w:szCs w:val="24"/>
                      <w:u w:val="dotted"/>
                    </w:rPr>
                    <w:t>06</w:t>
                  </w:r>
                  <w:proofErr w:type="gramEnd"/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记录人：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谢聪</w:t>
                  </w:r>
                  <w:proofErr w:type="gramStart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聪</w:t>
                  </w:r>
                  <w:proofErr w:type="gramEnd"/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出席人员：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（孙）颖</w:t>
                  </w:r>
                  <w:proofErr w:type="gramStart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颖</w:t>
                  </w:r>
                  <w:proofErr w:type="gramEnd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、（谢）聪</w:t>
                  </w:r>
                  <w:proofErr w:type="gramStart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聪</w:t>
                  </w:r>
                  <w:proofErr w:type="gramEnd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、（李）晓、（</w:t>
                  </w:r>
                  <w:proofErr w:type="gramStart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骆</w:t>
                  </w:r>
                  <w:proofErr w:type="gramEnd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）继勇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列席人员：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黄春妮、陈秋琳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缺席人员：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主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持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人：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陈秋琳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议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9812A0">
                    <w:rPr>
                      <w:rFonts w:hint="eastAsia"/>
                      <w:b/>
                      <w:sz w:val="24"/>
                      <w:szCs w:val="24"/>
                    </w:rPr>
                    <w:t>题：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single"/>
                    </w:rPr>
                    <w:t>就我组交付的概要设计文档中的交互图、类图存在的两点疑惑进行协商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孙：交互图疑惑。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李：交互图：账户界面，账户为一个东西，将账户改为数据库，按李老师说法，有个消息就要有个回应消息，多个消息建议分段。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主界面：有个历史记录按钮，无开门记录按钮，主界面到历史记录界面有消息，历史记录到开门记录，有个消息</w:t>
                  </w:r>
                  <w:proofErr w:type="gramStart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让显示</w:t>
                  </w:r>
                  <w:proofErr w:type="gramEnd"/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管理器显示开门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/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历史记录，建议把现实管理器放到最后面，历史界面发出消息，管理界面记录发消息。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孙：就交互。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谢：主界面得到开门记录，管理记录，通过管理器返回到主界面，有特的界面返回到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另</w:t>
                  </w:r>
                  <w:r w:rsidR="00BE21C4">
                    <w:rPr>
                      <w:rFonts w:hint="eastAsia"/>
                      <w:sz w:val="24"/>
                      <w:szCs w:val="24"/>
                      <w:u w:val="dotted"/>
                    </w:rPr>
                    <w:t>一个界面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，不一定是从哪来回哪去。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李：要现获取，再返回，再显示。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谢：要合在一起吗？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李：你是并行的。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谢：一个是开门一个历史是分开的，所以不可能分开去传。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孙：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UML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老师有说过，分三层。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谢：账户代表的是数据库这个表。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C65FE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  <w:r w:rsidR="00DC65FE">
                    <w:rPr>
                      <w:rFonts w:hint="eastAsia"/>
                      <w:sz w:val="24"/>
                      <w:szCs w:val="24"/>
                      <w:u w:val="dotted"/>
                    </w:rPr>
                    <w:t>李：类图中有开门记录的类却没有管理记录的类。</w:t>
                  </w:r>
                </w:p>
                <w:p w:rsidR="00D41BA6" w:rsidRPr="009812A0" w:rsidRDefault="00DC65FE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u w:val="dotted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  <w:u w:val="dotted"/>
                    </w:rPr>
                    <w:t>孙：从上一阶段下来的时候并没有管理记录的说明，所以我们的类图中并有没有管理记录这个类或对象。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="00D41BA6"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01" o:spid="_x0000_s1034" type="#_x0000_t202" style="position:absolute;left:0;text-align:left;margin-left:-9.05pt;margin-top:-.55pt;width:506.8pt;height:677pt;z-index: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02" o:spid="_x0000_s1033" type="#_x0000_t202" style="position:absolute;left:0;text-align:left;margin-left:-9.05pt;margin-top:2.9pt;width:506.8pt;height:677pt;z-index: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x2OLgIAAFo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03" o:spid="_x0000_s1032" type="#_x0000_t202" style="position:absolute;left:0;text-align:left;margin-left:-9.05pt;margin-top:.65pt;width:506.8pt;height:677pt;z-index: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04" o:spid="_x0000_s1031" type="#_x0000_t202" style="position:absolute;left:0;text-align:left;margin-left:-9.05pt;margin-top:1.1pt;width:506.8pt;height:677pt;z-index: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0II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SEsM0&#10;SvQkhkDewkBm+Tz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05" o:spid="_x0000_s1030" type="#_x0000_t202" style="position:absolute;left:0;text-align:left;margin-left:-9.05pt;margin-top:-.45pt;width:506.8pt;height:677pt;z-index: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06" o:spid="_x0000_s1029" type="#_x0000_t202" style="position:absolute;left:0;text-align:left;margin-left:-9.05pt;margin-top:1.4pt;width:506.8pt;height:677pt;z-index: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10" o:spid="_x0000_s1028" type="#_x0000_t202" style="position:absolute;left:0;text-align:left;margin-left:-9.05pt;margin-top:-.15pt;width:506.8pt;height:677pt;z-index:1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>
        <w:br w:type="page"/>
      </w:r>
      <w:r w:rsidR="009A5D6A">
        <w:rPr>
          <w:noProof/>
        </w:rPr>
        <w:pict>
          <v:shape id="Text Box 211" o:spid="_x0000_s1027" type="#_x0000_t202" style="position:absolute;left:0;text-align:left;margin-left:-9.05pt;margin-top:1pt;width:506.8pt;height:677pt;z-index:1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10258C" w:rsidRPr="009812A0" w:rsidRDefault="0010258C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  <w:r w:rsidR="00D41BA6">
        <w:br w:type="page"/>
      </w:r>
      <w:r w:rsidR="009A5D6A">
        <w:rPr>
          <w:noProof/>
        </w:rPr>
        <w:pict>
          <v:shape id="Text Box 212" o:spid="_x0000_s1026" type="#_x0000_t202" style="position:absolute;left:0;text-align:left;margin-left:-9.05pt;margin-top:.15pt;width:506.8pt;height:677pt;z-index: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">
            <v:textbox>
              <w:txbxContent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(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>接上一页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)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    </w:t>
                  </w:r>
                  <w:r w:rsidRPr="009812A0">
                    <w:rPr>
                      <w:sz w:val="24"/>
                      <w:szCs w:val="24"/>
                    </w:rPr>
                    <w:t xml:space="preserve">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single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single"/>
                    </w:rPr>
                    <w:t xml:space="preserve">                                                                                  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9812A0">
                    <w:rPr>
                      <w:rFonts w:hint="eastAsia"/>
                      <w:sz w:val="24"/>
                      <w:szCs w:val="24"/>
                      <w:u w:val="dotted"/>
                    </w:rPr>
                    <w:t xml:space="preserve">                                                                                   </w:t>
                  </w:r>
                  <w:r w:rsidRPr="009812A0">
                    <w:rPr>
                      <w:rFonts w:hint="eastAsia"/>
                      <w:sz w:val="24"/>
                      <w:szCs w:val="24"/>
                    </w:rPr>
                    <w:t xml:space="preserve">       </w:t>
                  </w: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D41BA6" w:rsidRPr="009812A0" w:rsidRDefault="00D41BA6" w:rsidP="0010258C">
                  <w:pPr>
                    <w:spacing w:line="360" w:lineRule="auto"/>
                    <w:rPr>
                      <w:sz w:val="24"/>
                      <w:szCs w:val="24"/>
                      <w:u w:val="dotted"/>
                    </w:rPr>
                  </w:pPr>
                </w:p>
              </w:txbxContent>
            </v:textbox>
          </v:shape>
        </w:pict>
      </w:r>
    </w:p>
    <w:sectPr w:rsidR="00AF112E" w:rsidRPr="00AF112E" w:rsidSect="008F11C7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782" w:right="656" w:bottom="1248" w:left="162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8C0" w:rsidRDefault="005478C0">
      <w:r>
        <w:separator/>
      </w:r>
    </w:p>
  </w:endnote>
  <w:endnote w:type="continuationSeparator" w:id="0">
    <w:p w:rsidR="005478C0" w:rsidRDefault="0054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BE21C4">
      <w:rPr>
        <w:noProof/>
      </w:rPr>
      <w:t>2019-5-16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BE21C4">
      <w:rPr>
        <w:rFonts w:hint="eastAsia"/>
        <w:noProof/>
      </w:rPr>
      <w:t>下午</w:t>
    </w:r>
    <w:r w:rsidR="00BE21C4">
      <w:rPr>
        <w:rFonts w:hint="eastAsia"/>
        <w:noProof/>
      </w:rPr>
      <w:t>11</w:t>
    </w:r>
    <w:r w:rsidR="00BE21C4">
      <w:rPr>
        <w:rFonts w:hint="eastAsia"/>
        <w:noProof/>
      </w:rPr>
      <w:t>时</w:t>
    </w:r>
    <w:r w:rsidR="00BE21C4">
      <w:rPr>
        <w:rFonts w:hint="eastAsia"/>
        <w:noProof/>
      </w:rPr>
      <w:t>13</w:t>
    </w:r>
    <w:r w:rsidR="00BE21C4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</w:t>
    </w:r>
    <w:r>
      <w:rPr>
        <w:rFonts w:hint="eastAsia"/>
      </w:rPr>
      <w:t>第</w:t>
    </w:r>
    <w:r>
      <w:rPr>
        <w:rStyle w:val="a9"/>
        <w:rFonts w:hint="eastAsia"/>
      </w:rPr>
      <w:t xml:space="preserve">  </w:t>
    </w:r>
    <w:r w:rsidR="00DC65FE">
      <w:rPr>
        <w:rStyle w:val="a9"/>
      </w:rPr>
      <w:t>1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</w:t>
    </w:r>
    <w:r w:rsidR="00DC65FE">
      <w:rPr>
        <w:rStyle w:val="a9"/>
      </w:rPr>
      <w:t>1</w:t>
    </w:r>
    <w:r>
      <w:rPr>
        <w:rStyle w:val="a9"/>
        <w:rFonts w:hint="eastAsia"/>
      </w:rPr>
      <w:t xml:space="preserve">  </w:t>
    </w:r>
    <w:r>
      <w:rPr>
        <w:rStyle w:val="a9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Pr="002E616B" w:rsidRDefault="00D41BA6" w:rsidP="002E616B">
    <w:pPr>
      <w:pStyle w:val="a8"/>
    </w:pPr>
    <w:r>
      <w:rPr>
        <w:rFonts w:hint="eastAsia"/>
      </w:rPr>
      <w:t>广西师范大学计算机科学与信息工程学院</w:t>
    </w:r>
    <w:r>
      <w:rPr>
        <w:rFonts w:hint="eastAsia"/>
        <w:bCs/>
      </w:rPr>
      <w:t xml:space="preserve">         </w:t>
    </w:r>
    <w:r>
      <w:rPr>
        <w:rFonts w:hint="eastAsia"/>
      </w:rPr>
      <w:t>打印时间：</w:t>
    </w:r>
    <w:r>
      <w:fldChar w:fldCharType="begin"/>
    </w:r>
    <w:r>
      <w:instrText xml:space="preserve"> </w:instrText>
    </w:r>
    <w:r>
      <w:rPr>
        <w:rFonts w:hint="eastAsia"/>
      </w:rPr>
      <w:instrText>TIME \@ "yyyy-M-d"</w:instrText>
    </w:r>
    <w:r>
      <w:instrText xml:space="preserve"> </w:instrText>
    </w:r>
    <w:r>
      <w:fldChar w:fldCharType="separate"/>
    </w:r>
    <w:r w:rsidR="00BE21C4">
      <w:rPr>
        <w:noProof/>
      </w:rPr>
      <w:t>2019-5-16</w:t>
    </w:r>
    <w:r>
      <w:fldChar w:fldCharType="end"/>
    </w:r>
    <w:r>
      <w:rPr>
        <w:rFonts w:hint="eastAsia"/>
      </w:rPr>
      <w:t>，</w:t>
    </w:r>
    <w:r>
      <w:fldChar w:fldCharType="begin"/>
    </w:r>
    <w:r>
      <w:instrText xml:space="preserve"> </w:instrText>
    </w:r>
    <w:r>
      <w:rPr>
        <w:rFonts w:hint="eastAsia"/>
      </w:rPr>
      <w:instrText>TIME \@ "AMPMh</w:instrText>
    </w:r>
    <w:r>
      <w:rPr>
        <w:rFonts w:hint="eastAsia"/>
      </w:rPr>
      <w:instrText>时</w:instrText>
    </w:r>
    <w:r>
      <w:rPr>
        <w:rFonts w:hint="eastAsia"/>
      </w:rPr>
      <w:instrText>m</w:instrText>
    </w:r>
    <w:r>
      <w:rPr>
        <w:rFonts w:hint="eastAsia"/>
      </w:rPr>
      <w:instrText>分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BE21C4">
      <w:rPr>
        <w:rFonts w:hint="eastAsia"/>
        <w:noProof/>
      </w:rPr>
      <w:t>下午</w:t>
    </w:r>
    <w:r w:rsidR="00BE21C4">
      <w:rPr>
        <w:rFonts w:hint="eastAsia"/>
        <w:noProof/>
      </w:rPr>
      <w:t>11</w:t>
    </w:r>
    <w:r w:rsidR="00BE21C4">
      <w:rPr>
        <w:rFonts w:hint="eastAsia"/>
        <w:noProof/>
      </w:rPr>
      <w:t>时</w:t>
    </w:r>
    <w:r w:rsidR="00BE21C4">
      <w:rPr>
        <w:rFonts w:hint="eastAsia"/>
        <w:noProof/>
      </w:rPr>
      <w:t>13</w:t>
    </w:r>
    <w:r w:rsidR="00BE21C4">
      <w:rPr>
        <w:rFonts w:hint="eastAsia"/>
        <w:noProof/>
      </w:rPr>
      <w:t>分</w:t>
    </w:r>
    <w:r>
      <w:fldChar w:fldCharType="end"/>
    </w:r>
    <w:r>
      <w:tab/>
    </w:r>
    <w:r>
      <w:rPr>
        <w:rFonts w:hint="eastAsia"/>
      </w:rPr>
      <w:t xml:space="preserve">            </w:t>
    </w:r>
    <w:r>
      <w:rPr>
        <w:rFonts w:hint="eastAsia"/>
      </w:rPr>
      <w:t>第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  <w:rFonts w:hint="eastAsia"/>
      </w:rPr>
      <w:t xml:space="preserve">    </w:t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8C0" w:rsidRDefault="005478C0">
      <w:r>
        <w:separator/>
      </w:r>
    </w:p>
  </w:footnote>
  <w:footnote w:type="continuationSeparator" w:id="0">
    <w:p w:rsidR="005478C0" w:rsidRDefault="00547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BA6" w:rsidRDefault="00D41BA6" w:rsidP="00D41BA6">
    <w:pPr>
      <w:pStyle w:val="a7"/>
      <w:pBdr>
        <w:bottom w:val="none" w:sz="0" w:space="0" w:color="auto"/>
      </w:pBdr>
    </w:pPr>
    <w:r>
      <w:rPr>
        <w:rFonts w:hint="eastAsia"/>
      </w:rPr>
      <w:t>软件工程项目实践会议记录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6AC8D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6307AD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12E8EF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554FB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081466F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7B2724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32C76F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A48D4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53AA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D5A2F6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4117835"/>
    <w:multiLevelType w:val="singleLevel"/>
    <w:tmpl w:val="D7DEFDC2"/>
    <w:lvl w:ilvl="0">
      <w:start w:val="7"/>
      <w:numFmt w:val="bullet"/>
      <w:lvlText w:val="★"/>
      <w:lvlJc w:val="left"/>
      <w:pPr>
        <w:tabs>
          <w:tab w:val="num" w:pos="276"/>
        </w:tabs>
        <w:ind w:left="276" w:hanging="276"/>
      </w:pPr>
      <w:rPr>
        <w:rFonts w:ascii="黑体" w:eastAsia="黑体" w:hAnsi="Times New Roman" w:hint="eastAsia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evenAndOddHeaders/>
  <w:drawingGridHorizontalSpacing w:val="181"/>
  <w:drawingGridVerticalSpacing w:val="2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21C4"/>
    <w:rsid w:val="00005719"/>
    <w:rsid w:val="00005E7D"/>
    <w:rsid w:val="00036C64"/>
    <w:rsid w:val="00071C3B"/>
    <w:rsid w:val="0007339A"/>
    <w:rsid w:val="000A7BCA"/>
    <w:rsid w:val="000C18E3"/>
    <w:rsid w:val="000C3102"/>
    <w:rsid w:val="000E3EED"/>
    <w:rsid w:val="000F2A91"/>
    <w:rsid w:val="00101F3C"/>
    <w:rsid w:val="0010258C"/>
    <w:rsid w:val="00105859"/>
    <w:rsid w:val="00105A3E"/>
    <w:rsid w:val="00107DFC"/>
    <w:rsid w:val="00110962"/>
    <w:rsid w:val="001348DF"/>
    <w:rsid w:val="00143E17"/>
    <w:rsid w:val="0015314A"/>
    <w:rsid w:val="001669A0"/>
    <w:rsid w:val="00171C4D"/>
    <w:rsid w:val="0018072A"/>
    <w:rsid w:val="00181742"/>
    <w:rsid w:val="001978D7"/>
    <w:rsid w:val="001C16AB"/>
    <w:rsid w:val="001D2A1F"/>
    <w:rsid w:val="001E3232"/>
    <w:rsid w:val="001F041C"/>
    <w:rsid w:val="00235A3C"/>
    <w:rsid w:val="00236C44"/>
    <w:rsid w:val="0023764B"/>
    <w:rsid w:val="00283EBA"/>
    <w:rsid w:val="002943EC"/>
    <w:rsid w:val="002C630E"/>
    <w:rsid w:val="002D1672"/>
    <w:rsid w:val="002D4128"/>
    <w:rsid w:val="002D5C8F"/>
    <w:rsid w:val="002E616B"/>
    <w:rsid w:val="00312750"/>
    <w:rsid w:val="00320464"/>
    <w:rsid w:val="00335C57"/>
    <w:rsid w:val="00355075"/>
    <w:rsid w:val="00361DB0"/>
    <w:rsid w:val="00382F46"/>
    <w:rsid w:val="003A0F17"/>
    <w:rsid w:val="003A749F"/>
    <w:rsid w:val="003B356C"/>
    <w:rsid w:val="003B5D12"/>
    <w:rsid w:val="003C5215"/>
    <w:rsid w:val="003D5897"/>
    <w:rsid w:val="003F4D3F"/>
    <w:rsid w:val="003F6404"/>
    <w:rsid w:val="004011C7"/>
    <w:rsid w:val="00452A56"/>
    <w:rsid w:val="00463DC6"/>
    <w:rsid w:val="00484612"/>
    <w:rsid w:val="004915C3"/>
    <w:rsid w:val="004C3B5F"/>
    <w:rsid w:val="00505E15"/>
    <w:rsid w:val="00515B35"/>
    <w:rsid w:val="00526B5A"/>
    <w:rsid w:val="00527B5A"/>
    <w:rsid w:val="0053200C"/>
    <w:rsid w:val="00537223"/>
    <w:rsid w:val="005478C0"/>
    <w:rsid w:val="00555C02"/>
    <w:rsid w:val="00560792"/>
    <w:rsid w:val="0056267B"/>
    <w:rsid w:val="0056771B"/>
    <w:rsid w:val="00570C56"/>
    <w:rsid w:val="00575FD9"/>
    <w:rsid w:val="00580BEE"/>
    <w:rsid w:val="005A3F62"/>
    <w:rsid w:val="005C6984"/>
    <w:rsid w:val="005E14AF"/>
    <w:rsid w:val="005E6021"/>
    <w:rsid w:val="00607DBC"/>
    <w:rsid w:val="00614171"/>
    <w:rsid w:val="00632EBE"/>
    <w:rsid w:val="00662CE9"/>
    <w:rsid w:val="006E3AB3"/>
    <w:rsid w:val="006E4A1C"/>
    <w:rsid w:val="006F746C"/>
    <w:rsid w:val="00726E15"/>
    <w:rsid w:val="0073161F"/>
    <w:rsid w:val="00735268"/>
    <w:rsid w:val="0075170E"/>
    <w:rsid w:val="007537F1"/>
    <w:rsid w:val="00764DA1"/>
    <w:rsid w:val="007669C7"/>
    <w:rsid w:val="00774210"/>
    <w:rsid w:val="00775E80"/>
    <w:rsid w:val="00781419"/>
    <w:rsid w:val="007C227F"/>
    <w:rsid w:val="007C5A4B"/>
    <w:rsid w:val="007D05B0"/>
    <w:rsid w:val="007E7C0A"/>
    <w:rsid w:val="007F6A02"/>
    <w:rsid w:val="00801F69"/>
    <w:rsid w:val="00805C00"/>
    <w:rsid w:val="008214B7"/>
    <w:rsid w:val="008219B8"/>
    <w:rsid w:val="008337A2"/>
    <w:rsid w:val="008437DD"/>
    <w:rsid w:val="00850AFB"/>
    <w:rsid w:val="00852883"/>
    <w:rsid w:val="00857933"/>
    <w:rsid w:val="00870DBF"/>
    <w:rsid w:val="0088191D"/>
    <w:rsid w:val="00894944"/>
    <w:rsid w:val="008A071D"/>
    <w:rsid w:val="008B275C"/>
    <w:rsid w:val="008B3B01"/>
    <w:rsid w:val="008D5725"/>
    <w:rsid w:val="008F11C7"/>
    <w:rsid w:val="008F6051"/>
    <w:rsid w:val="008F6E6D"/>
    <w:rsid w:val="00912416"/>
    <w:rsid w:val="00930692"/>
    <w:rsid w:val="0093319B"/>
    <w:rsid w:val="009379BD"/>
    <w:rsid w:val="0094399E"/>
    <w:rsid w:val="0096292E"/>
    <w:rsid w:val="00965AAA"/>
    <w:rsid w:val="009812A0"/>
    <w:rsid w:val="00987137"/>
    <w:rsid w:val="00991F74"/>
    <w:rsid w:val="009A5D6A"/>
    <w:rsid w:val="009B632E"/>
    <w:rsid w:val="009D0403"/>
    <w:rsid w:val="00A00CD9"/>
    <w:rsid w:val="00A02661"/>
    <w:rsid w:val="00A44C6D"/>
    <w:rsid w:val="00A4709A"/>
    <w:rsid w:val="00A535D0"/>
    <w:rsid w:val="00A55458"/>
    <w:rsid w:val="00A602F8"/>
    <w:rsid w:val="00A841F8"/>
    <w:rsid w:val="00A910F8"/>
    <w:rsid w:val="00A91EBC"/>
    <w:rsid w:val="00AA4E35"/>
    <w:rsid w:val="00AB0934"/>
    <w:rsid w:val="00AC7BEA"/>
    <w:rsid w:val="00AD2122"/>
    <w:rsid w:val="00AF112E"/>
    <w:rsid w:val="00AF32B0"/>
    <w:rsid w:val="00B11E24"/>
    <w:rsid w:val="00B44EAF"/>
    <w:rsid w:val="00B453CB"/>
    <w:rsid w:val="00B54349"/>
    <w:rsid w:val="00B5750B"/>
    <w:rsid w:val="00BB4227"/>
    <w:rsid w:val="00BC59D1"/>
    <w:rsid w:val="00BD6C64"/>
    <w:rsid w:val="00BE21C4"/>
    <w:rsid w:val="00C25438"/>
    <w:rsid w:val="00C47746"/>
    <w:rsid w:val="00C52E49"/>
    <w:rsid w:val="00C71734"/>
    <w:rsid w:val="00C77F89"/>
    <w:rsid w:val="00C805EC"/>
    <w:rsid w:val="00CA69EC"/>
    <w:rsid w:val="00CB294C"/>
    <w:rsid w:val="00CC081C"/>
    <w:rsid w:val="00CC1292"/>
    <w:rsid w:val="00CD2784"/>
    <w:rsid w:val="00CE642A"/>
    <w:rsid w:val="00D07BCB"/>
    <w:rsid w:val="00D101A9"/>
    <w:rsid w:val="00D12FBD"/>
    <w:rsid w:val="00D3011B"/>
    <w:rsid w:val="00D37EB1"/>
    <w:rsid w:val="00D41BA6"/>
    <w:rsid w:val="00D43FE5"/>
    <w:rsid w:val="00D515CF"/>
    <w:rsid w:val="00D61AC1"/>
    <w:rsid w:val="00D64546"/>
    <w:rsid w:val="00D74C8B"/>
    <w:rsid w:val="00D77907"/>
    <w:rsid w:val="00DA7DB2"/>
    <w:rsid w:val="00DC2C26"/>
    <w:rsid w:val="00DC65FE"/>
    <w:rsid w:val="00DD1202"/>
    <w:rsid w:val="00DD1934"/>
    <w:rsid w:val="00DD2087"/>
    <w:rsid w:val="00DE2DD0"/>
    <w:rsid w:val="00DE3F59"/>
    <w:rsid w:val="00DF5AE0"/>
    <w:rsid w:val="00E15164"/>
    <w:rsid w:val="00E42AE1"/>
    <w:rsid w:val="00E50226"/>
    <w:rsid w:val="00E63109"/>
    <w:rsid w:val="00E77F9D"/>
    <w:rsid w:val="00E865B7"/>
    <w:rsid w:val="00E90F34"/>
    <w:rsid w:val="00EA30D9"/>
    <w:rsid w:val="00EB0503"/>
    <w:rsid w:val="00EC63BC"/>
    <w:rsid w:val="00ED122C"/>
    <w:rsid w:val="00ED28B6"/>
    <w:rsid w:val="00EF4711"/>
    <w:rsid w:val="00F36581"/>
    <w:rsid w:val="00FC06C6"/>
    <w:rsid w:val="00FD5D40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25C80F"/>
  <w15:chartTrackingRefBased/>
  <w15:docId w15:val="{76078A7A-59D6-4587-93A3-DE4BFA82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258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宋体"/>
      <w:b/>
      <w:noProof/>
      <w:sz w:val="28"/>
    </w:rPr>
  </w:style>
  <w:style w:type="paragraph" w:styleId="2">
    <w:name w:val="heading 2"/>
    <w:basedOn w:val="a"/>
    <w:next w:val="a0"/>
    <w:qFormat/>
    <w:pPr>
      <w:keepNext/>
      <w:jc w:val="center"/>
      <w:outlineLvl w:val="1"/>
    </w:pPr>
    <w:rPr>
      <w:rFonts w:ascii="宋体"/>
      <w:b/>
      <w:sz w:val="24"/>
    </w:rPr>
  </w:style>
  <w:style w:type="paragraph" w:styleId="5">
    <w:name w:val="heading 5"/>
    <w:basedOn w:val="a"/>
    <w:next w:val="a"/>
    <w:qFormat/>
    <w:rsid w:val="00AB09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Document Map"/>
    <w:basedOn w:val="a"/>
    <w:semiHidden/>
    <w:rsid w:val="0007339A"/>
    <w:pPr>
      <w:shd w:val="clear" w:color="auto" w:fill="000080"/>
    </w:pPr>
  </w:style>
  <w:style w:type="paragraph" w:customStyle="1" w:styleId="a5">
    <w:name w:val="文档正文"/>
    <w:basedOn w:val="a"/>
    <w:link w:val="Char"/>
    <w:autoRedefine/>
    <w:rsid w:val="00DD1934"/>
    <w:pPr>
      <w:spacing w:line="360" w:lineRule="auto"/>
      <w:ind w:firstLineChars="83" w:firstLine="199"/>
    </w:pPr>
    <w:rPr>
      <w:sz w:val="24"/>
    </w:rPr>
  </w:style>
  <w:style w:type="paragraph" w:customStyle="1" w:styleId="a6">
    <w:name w:val="目录"/>
    <w:basedOn w:val="TOC1"/>
    <w:next w:val="a5"/>
    <w:autoRedefine/>
    <w:rsid w:val="00A02661"/>
    <w:pPr>
      <w:pageBreakBefore/>
      <w:widowControl/>
      <w:spacing w:before="100" w:beforeAutospacing="1" w:after="100" w:afterAutospacing="1" w:line="360" w:lineRule="auto"/>
      <w:jc w:val="center"/>
    </w:pPr>
    <w:rPr>
      <w:rFonts w:eastAsia="黑体"/>
      <w:sz w:val="28"/>
      <w:szCs w:val="28"/>
    </w:rPr>
  </w:style>
  <w:style w:type="paragraph" w:styleId="a7">
    <w:name w:val="header"/>
    <w:basedOn w:val="a"/>
    <w:rsid w:val="00C80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semiHidden/>
    <w:rsid w:val="00C805EC"/>
  </w:style>
  <w:style w:type="paragraph" w:styleId="a8">
    <w:name w:val="footer"/>
    <w:basedOn w:val="a"/>
    <w:rsid w:val="00C80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1"/>
    <w:rsid w:val="00515B35"/>
  </w:style>
  <w:style w:type="table" w:styleId="aa">
    <w:name w:val="Table Grid"/>
    <w:basedOn w:val="a2"/>
    <w:rsid w:val="008F60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C52E49"/>
    <w:rPr>
      <w:color w:val="0000FF"/>
      <w:u w:val="single"/>
    </w:rPr>
  </w:style>
  <w:style w:type="paragraph" w:styleId="ac">
    <w:name w:val="Body Text"/>
    <w:basedOn w:val="a"/>
    <w:rsid w:val="000C3102"/>
    <w:pPr>
      <w:spacing w:line="360" w:lineRule="auto"/>
    </w:pPr>
    <w:rPr>
      <w:rFonts w:ascii="宋体"/>
      <w:sz w:val="24"/>
      <w:szCs w:val="24"/>
      <w:lang w:val="zh-CN"/>
    </w:rPr>
  </w:style>
  <w:style w:type="character" w:customStyle="1" w:styleId="Char">
    <w:name w:val="文档正文 Char"/>
    <w:link w:val="a5"/>
    <w:rsid w:val="00181742"/>
    <w:rPr>
      <w:rFonts w:eastAsia="宋体"/>
      <w:kern w:val="2"/>
      <w:sz w:val="24"/>
      <w:lang w:val="en-US" w:eastAsia="zh-CN" w:bidi="ar-SA"/>
    </w:rPr>
  </w:style>
  <w:style w:type="paragraph" w:customStyle="1" w:styleId="05">
    <w:name w:val="样式 文档正文 + 下划线 方框: (单实线 自动设置  0.5 磅 行宽)"/>
    <w:basedOn w:val="a5"/>
    <w:rsid w:val="001817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ind w:firstLineChars="0" w:firstLine="0"/>
    </w:pPr>
    <w:rPr>
      <w:rFonts w:cs="宋体"/>
      <w:snapToGrid w:val="0"/>
      <w:u w:val="dotted"/>
    </w:rPr>
  </w:style>
  <w:style w:type="paragraph" w:styleId="ad">
    <w:name w:val="Balloon Text"/>
    <w:basedOn w:val="a"/>
    <w:semiHidden/>
    <w:rsid w:val="00764D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719;&#20214;&#24320;&#21457;&#23454;&#35757;\02-&#35268;&#33539;&#23398;&#20064;&#38454;&#27573;&#27169;&#26495;\2-&#35268;&#33539;&#23398;&#20064;&#38454;&#27573;&#27169;&#26495;\&#25991;&#26723;\GXNUCSE-TPL0-&#36719;&#20214;&#24037;&#31243;&#39033;&#30446;&#23454;&#36341;&#20250;&#35758;&#35760;&#24405;&#27169;&#26495;-20190401-0-JiangYY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GXNUCSE-TPL0-软件工程项目实践会议记录模板-20190401-0-JiangYY.dot</Template>
  <TotalTime>16</TotalTime>
  <Pages>11</Pages>
  <Words>36</Words>
  <Characters>207</Characters>
  <Application>Microsoft Office Word</Application>
  <DocSecurity>0</DocSecurity>
  <Lines>1</Lines>
  <Paragraphs>1</Paragraphs>
  <ScaleCrop>false</ScaleCrop>
  <Manager>李肖坚</Manager>
  <Company>广西师范大学计算机科学与信息工程学院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软件工程项目实践会议记录</dc:title>
  <dc:subject>软件工程项目实践</dc:subject>
  <dc:creator>DELL</dc:creator>
  <cp:keywords>软件工程 会议记录</cp:keywords>
  <dc:description>本模板为计算机学院2016级计算机科学与技术、2016级软件工程的软件开发项目实践而制作</dc:description>
  <cp:lastModifiedBy>DELL</cp:lastModifiedBy>
  <cp:revision>1</cp:revision>
  <cp:lastPrinted>2001-03-14T15:18:00Z</cp:lastPrinted>
  <dcterms:created xsi:type="dcterms:W3CDTF">2019-05-16T15:13:00Z</dcterms:created>
  <dcterms:modified xsi:type="dcterms:W3CDTF">2019-05-16T15:29:00Z</dcterms:modified>
  <cp:category>文档模板 零</cp:category>
</cp:coreProperties>
</file>