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75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10" w:type="dxa"/>
          <w:right w:w="210" w:type="dxa"/>
        </w:tblCellMar>
        <w:tblLook w:val="0000" w:firstRow="0" w:lastRow="0" w:firstColumn="0" w:lastColumn="0" w:noHBand="0" w:noVBand="0"/>
      </w:tblPr>
      <w:tblGrid>
        <w:gridCol w:w="1267"/>
        <w:gridCol w:w="2124"/>
      </w:tblGrid>
      <w:tr w:rsidR="00A00CD9">
        <w:trPr>
          <w:trHeight w:val="500"/>
        </w:trPr>
        <w:tc>
          <w:tcPr>
            <w:tcW w:w="1267" w:type="dxa"/>
            <w:vAlign w:val="center"/>
          </w:tcPr>
          <w:p w:rsidR="00A00CD9" w:rsidRDefault="00D3011B" w:rsidP="00D3011B">
            <w:pPr>
              <w:jc w:val="left"/>
              <w:outlineLvl w:val="0"/>
              <w:rPr>
                <w:sz w:val="24"/>
              </w:rPr>
            </w:pPr>
            <w:bookmarkStart w:id="0" w:name="_Toc251357557"/>
            <w:r>
              <w:rPr>
                <w:rFonts w:hint="eastAsia"/>
                <w:sz w:val="24"/>
              </w:rPr>
              <w:t>密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级</w:t>
            </w:r>
            <w:bookmarkEnd w:id="0"/>
          </w:p>
        </w:tc>
        <w:tc>
          <w:tcPr>
            <w:tcW w:w="2124" w:type="dxa"/>
            <w:vAlign w:val="center"/>
          </w:tcPr>
          <w:p w:rsidR="00A00CD9" w:rsidRPr="00D3011B" w:rsidRDefault="00382F46" w:rsidP="006F746C">
            <w:pPr>
              <w:outlineLvl w:val="0"/>
              <w:rPr>
                <w:sz w:val="30"/>
                <w:szCs w:val="30"/>
              </w:rPr>
            </w:pPr>
            <w:bookmarkStart w:id="1" w:name="_Toc251357558"/>
            <w:r>
              <w:rPr>
                <w:rFonts w:hint="eastAsia"/>
                <w:sz w:val="30"/>
                <w:szCs w:val="30"/>
              </w:rPr>
              <w:t>公开</w:t>
            </w:r>
            <w:bookmarkEnd w:id="1"/>
          </w:p>
        </w:tc>
      </w:tr>
      <w:tr w:rsidR="00A00CD9">
        <w:trPr>
          <w:trHeight w:val="495"/>
        </w:trPr>
        <w:tc>
          <w:tcPr>
            <w:tcW w:w="1267" w:type="dxa"/>
            <w:vAlign w:val="center"/>
          </w:tcPr>
          <w:p w:rsidR="00A00CD9" w:rsidRDefault="00D3011B">
            <w:pPr>
              <w:outlineLvl w:val="0"/>
              <w:rPr>
                <w:sz w:val="24"/>
              </w:rPr>
            </w:pPr>
            <w:bookmarkStart w:id="2" w:name="_Toc251357559"/>
            <w:r>
              <w:rPr>
                <w:rFonts w:hint="eastAsia"/>
                <w:sz w:val="24"/>
              </w:rPr>
              <w:t>编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  <w:bookmarkEnd w:id="2"/>
          </w:p>
        </w:tc>
        <w:tc>
          <w:tcPr>
            <w:tcW w:w="2124" w:type="dxa"/>
            <w:vAlign w:val="center"/>
          </w:tcPr>
          <w:p w:rsidR="00D3011B" w:rsidRPr="00E42AE1" w:rsidRDefault="00D3011B" w:rsidP="00E42AE1">
            <w:pPr>
              <w:rPr>
                <w:sz w:val="30"/>
                <w:szCs w:val="30"/>
              </w:rPr>
            </w:pPr>
          </w:p>
        </w:tc>
      </w:tr>
      <w:tr w:rsidR="00D3011B">
        <w:trPr>
          <w:trHeight w:val="531"/>
        </w:trPr>
        <w:tc>
          <w:tcPr>
            <w:tcW w:w="1267" w:type="dxa"/>
            <w:vAlign w:val="center"/>
          </w:tcPr>
          <w:p w:rsidR="00D3011B" w:rsidRDefault="00D3011B">
            <w:pPr>
              <w:outlineLvl w:val="0"/>
              <w:rPr>
                <w:sz w:val="24"/>
              </w:rPr>
            </w:pPr>
            <w:bookmarkStart w:id="3" w:name="_Toc251357560"/>
            <w:r>
              <w:rPr>
                <w:rFonts w:hint="eastAsia"/>
                <w:sz w:val="24"/>
              </w:rPr>
              <w:t>归档号</w:t>
            </w:r>
            <w:bookmarkEnd w:id="3"/>
          </w:p>
        </w:tc>
        <w:tc>
          <w:tcPr>
            <w:tcW w:w="2124" w:type="dxa"/>
            <w:vAlign w:val="center"/>
          </w:tcPr>
          <w:p w:rsidR="00D3011B" w:rsidRDefault="00D3011B">
            <w:pPr>
              <w:outlineLvl w:val="0"/>
              <w:rPr>
                <w:sz w:val="44"/>
              </w:rPr>
            </w:pPr>
          </w:p>
        </w:tc>
      </w:tr>
    </w:tbl>
    <w:p w:rsidR="00A00CD9" w:rsidRDefault="00A00CD9">
      <w:pPr>
        <w:outlineLvl w:val="0"/>
        <w:rPr>
          <w:sz w:val="44"/>
        </w:rPr>
      </w:pPr>
    </w:p>
    <w:p w:rsidR="00A00CD9" w:rsidRDefault="002D1672">
      <w:pPr>
        <w:jc w:val="center"/>
        <w:outlineLvl w:val="0"/>
        <w:rPr>
          <w:rFonts w:ascii="楷体_GB2312" w:eastAsia="楷体_GB2312"/>
          <w:b/>
          <w:spacing w:val="40"/>
          <w:sz w:val="44"/>
        </w:rPr>
      </w:pPr>
      <w:bookmarkStart w:id="4" w:name="_Toc251357561"/>
      <w:r>
        <w:rPr>
          <w:rFonts w:ascii="楷体_GB2312" w:eastAsia="楷体_GB2312" w:hint="eastAsia"/>
          <w:b/>
          <w:spacing w:val="40"/>
          <w:sz w:val="44"/>
        </w:rPr>
        <w:t>广西师范大学</w:t>
      </w:r>
      <w:r w:rsidR="00EF4711">
        <w:rPr>
          <w:rFonts w:ascii="楷体_GB2312" w:eastAsia="楷体_GB2312" w:hint="eastAsia"/>
          <w:b/>
          <w:spacing w:val="40"/>
          <w:sz w:val="44"/>
        </w:rPr>
        <w:t>计</w:t>
      </w:r>
      <w:r w:rsidR="00382F46">
        <w:rPr>
          <w:rFonts w:ascii="楷体_GB2312" w:eastAsia="楷体_GB2312" w:hint="eastAsia"/>
          <w:b/>
          <w:spacing w:val="40"/>
          <w:sz w:val="44"/>
        </w:rPr>
        <w:t>算机</w:t>
      </w:r>
      <w:r w:rsidR="00EF4711">
        <w:rPr>
          <w:rFonts w:ascii="楷体_GB2312" w:eastAsia="楷体_GB2312" w:hint="eastAsia"/>
          <w:b/>
          <w:spacing w:val="40"/>
          <w:sz w:val="44"/>
        </w:rPr>
        <w:t>学院</w:t>
      </w:r>
      <w:bookmarkEnd w:id="4"/>
    </w:p>
    <w:p w:rsidR="00537223" w:rsidRPr="00537223" w:rsidRDefault="00EF4711" w:rsidP="005A3F62">
      <w:pPr>
        <w:spacing w:beforeLines="50" w:before="120"/>
        <w:jc w:val="center"/>
        <w:outlineLvl w:val="0"/>
        <w:rPr>
          <w:rFonts w:ascii="宋体"/>
          <w:b/>
          <w:spacing w:val="60"/>
          <w:sz w:val="48"/>
        </w:rPr>
      </w:pPr>
      <w:bookmarkStart w:id="5" w:name="_Toc251357562"/>
      <w:r w:rsidRPr="00EF4711">
        <w:rPr>
          <w:rFonts w:ascii="Courier New" w:hAnsi="Courier New" w:hint="eastAsia"/>
          <w:b/>
          <w:spacing w:val="60"/>
          <w:sz w:val="48"/>
          <w:szCs w:val="48"/>
        </w:rPr>
        <w:t>软件工程项目实践</w:t>
      </w:r>
      <w:bookmarkEnd w:id="5"/>
    </w:p>
    <w:p w:rsidR="00A00CD9" w:rsidRDefault="00D4209A">
      <w:pPr>
        <w:jc w:val="center"/>
        <w:rPr>
          <w:rFonts w:ascii="黑体" w:eastAsia="黑体"/>
          <w:b/>
          <w:sz w:val="44"/>
        </w:rPr>
      </w:pPr>
      <w:r>
        <w:rPr>
          <w:noProof/>
        </w:rPr>
        <w:pict>
          <v:line id="Line 3" o:spid="_x0000_s1037" style="position:absolute;left:0;text-align:left;z-index:2;visibility:visible" from="0,19.75pt" to="450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" o:allowincell="f" strokeweight="4.5pt">
            <v:stroke linestyle="thickThin"/>
          </v:line>
        </w:pict>
      </w:r>
    </w:p>
    <w:p w:rsidR="00D74C8B" w:rsidRPr="003D5897" w:rsidRDefault="00A33122" w:rsidP="005A3F62">
      <w:pPr>
        <w:spacing w:beforeLines="100" w:before="240"/>
        <w:jc w:val="center"/>
        <w:rPr>
          <w:rFonts w:ascii="黑体" w:eastAsia="黑体"/>
          <w:b/>
          <w:i/>
          <w:sz w:val="44"/>
        </w:rPr>
      </w:pPr>
      <w:r>
        <w:rPr>
          <w:rFonts w:ascii="Arial" w:eastAsia="黑体" w:hAnsi="Arial" w:cs="Arial" w:hint="eastAsia"/>
          <w:b/>
          <w:i/>
          <w:sz w:val="44"/>
        </w:rPr>
        <w:t>需求分析</w:t>
      </w:r>
      <w:bookmarkStart w:id="6" w:name="_GoBack"/>
      <w:bookmarkEnd w:id="6"/>
    </w:p>
    <w:p w:rsidR="005E14AF" w:rsidRDefault="008219B8" w:rsidP="008219B8">
      <w:pPr>
        <w:tabs>
          <w:tab w:val="left" w:pos="2102"/>
        </w:tabs>
        <w:rPr>
          <w:rFonts w:ascii="Courier New" w:hAnsi="Courier New"/>
          <w:b/>
          <w:sz w:val="36"/>
          <w:szCs w:val="36"/>
        </w:rPr>
      </w:pPr>
      <w:r>
        <w:rPr>
          <w:rFonts w:ascii="Courier New" w:hAnsi="Courier New"/>
          <w:b/>
          <w:sz w:val="36"/>
          <w:szCs w:val="36"/>
        </w:rPr>
        <w:tab/>
      </w:r>
    </w:p>
    <w:p w:rsidR="005A3F62" w:rsidRDefault="005A3F62" w:rsidP="005E14AF">
      <w:pPr>
        <w:jc w:val="center"/>
        <w:rPr>
          <w:rFonts w:ascii="Courier New" w:hAnsi="Courier New"/>
          <w:b/>
          <w:sz w:val="36"/>
          <w:szCs w:val="36"/>
        </w:rPr>
      </w:pPr>
    </w:p>
    <w:p w:rsidR="00A00CD9" w:rsidRDefault="002D5C8F">
      <w:pPr>
        <w:ind w:left="180"/>
        <w:jc w:val="center"/>
        <w:rPr>
          <w:rFonts w:ascii="黑体" w:eastAsia="黑体"/>
          <w:b/>
          <w:spacing w:val="84"/>
          <w:sz w:val="72"/>
        </w:rPr>
      </w:pPr>
      <w:r>
        <w:rPr>
          <w:rFonts w:ascii="黑体" w:eastAsia="黑体" w:hint="eastAsia"/>
          <w:b/>
          <w:spacing w:val="84"/>
          <w:sz w:val="72"/>
        </w:rPr>
        <w:t>会议记录</w:t>
      </w:r>
    </w:p>
    <w:p w:rsidR="00A00CD9" w:rsidRDefault="00A00CD9">
      <w:pPr>
        <w:jc w:val="center"/>
        <w:rPr>
          <w:sz w:val="28"/>
        </w:rPr>
      </w:pPr>
    </w:p>
    <w:p w:rsidR="00A00CD9" w:rsidRDefault="00A00CD9" w:rsidP="005E14AF">
      <w:pPr>
        <w:jc w:val="center"/>
        <w:rPr>
          <w:sz w:val="28"/>
        </w:rPr>
      </w:pPr>
    </w:p>
    <w:p w:rsidR="00A00CD9" w:rsidRDefault="00A00CD9">
      <w:pPr>
        <w:jc w:val="center"/>
        <w:rPr>
          <w:sz w:val="28"/>
        </w:rPr>
      </w:pPr>
    </w:p>
    <w:p w:rsidR="00A00CD9" w:rsidRDefault="00A00CD9">
      <w:pPr>
        <w:jc w:val="center"/>
        <w:rPr>
          <w:sz w:val="28"/>
        </w:rPr>
      </w:pPr>
    </w:p>
    <w:p w:rsidR="005A3F62" w:rsidRDefault="005A3F62">
      <w:pPr>
        <w:jc w:val="center"/>
        <w:rPr>
          <w:sz w:val="28"/>
        </w:rPr>
      </w:pPr>
    </w:p>
    <w:p w:rsidR="00A44C6D" w:rsidRDefault="00A44C6D">
      <w:pPr>
        <w:jc w:val="center"/>
        <w:rPr>
          <w:sz w:val="28"/>
        </w:rPr>
      </w:pPr>
    </w:p>
    <w:p w:rsidR="005A3F62" w:rsidRDefault="005A3F62">
      <w:pPr>
        <w:jc w:val="center"/>
        <w:rPr>
          <w:sz w:val="28"/>
        </w:rPr>
      </w:pPr>
    </w:p>
    <w:p w:rsidR="00EF4711" w:rsidRDefault="00EF4711">
      <w:pPr>
        <w:jc w:val="center"/>
        <w:rPr>
          <w:sz w:val="28"/>
        </w:rPr>
      </w:pPr>
    </w:p>
    <w:p w:rsidR="00EF4711" w:rsidRDefault="00EF4711">
      <w:pPr>
        <w:jc w:val="center"/>
        <w:rPr>
          <w:sz w:val="28"/>
        </w:rPr>
      </w:pPr>
    </w:p>
    <w:p w:rsidR="00EF4711" w:rsidRDefault="00EF4711">
      <w:pPr>
        <w:jc w:val="center"/>
        <w:rPr>
          <w:sz w:val="28"/>
        </w:rPr>
      </w:pPr>
    </w:p>
    <w:p w:rsidR="00A00CD9" w:rsidRDefault="0093319B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 w:rsidR="00A33122">
        <w:rPr>
          <w:b/>
          <w:sz w:val="28"/>
        </w:rPr>
        <w:t>2019</w:t>
      </w:r>
      <w:r w:rsidR="00A00CD9">
        <w:rPr>
          <w:rFonts w:hint="eastAsia"/>
          <w:b/>
          <w:sz w:val="28"/>
        </w:rPr>
        <w:t>年</w:t>
      </w:r>
      <w:r w:rsidR="00A33122">
        <w:rPr>
          <w:b/>
          <w:sz w:val="28"/>
        </w:rPr>
        <w:t>4</w:t>
      </w:r>
      <w:r w:rsidR="00A00CD9">
        <w:rPr>
          <w:rFonts w:hint="eastAsia"/>
          <w:b/>
          <w:sz w:val="28"/>
        </w:rPr>
        <w:t>月</w:t>
      </w:r>
    </w:p>
    <w:p w:rsidR="00A00CD9" w:rsidRDefault="00A00CD9">
      <w:pPr>
        <w:jc w:val="center"/>
        <w:rPr>
          <w:sz w:val="28"/>
        </w:rPr>
      </w:pPr>
    </w:p>
    <w:p w:rsidR="00E50226" w:rsidRDefault="00E50226" w:rsidP="005C6984">
      <w:pPr>
        <w:jc w:val="center"/>
        <w:rPr>
          <w:rFonts w:ascii="黑体" w:eastAsia="黑体"/>
          <w:sz w:val="28"/>
        </w:rPr>
      </w:pPr>
      <w:r w:rsidRPr="00E50226">
        <w:rPr>
          <w:rFonts w:ascii="黑体" w:eastAsia="黑体" w:hint="eastAsia"/>
          <w:sz w:val="28"/>
        </w:rPr>
        <w:t>201</w:t>
      </w:r>
      <w:r w:rsidR="00D515CF">
        <w:rPr>
          <w:rFonts w:ascii="黑体" w:eastAsia="黑体" w:hint="eastAsia"/>
          <w:sz w:val="28"/>
        </w:rPr>
        <w:t>6</w:t>
      </w:r>
      <w:r w:rsidRPr="00E50226">
        <w:rPr>
          <w:rFonts w:ascii="黑体" w:eastAsia="黑体" w:hint="eastAsia"/>
          <w:sz w:val="28"/>
        </w:rPr>
        <w:t>级软件工程专业</w:t>
      </w:r>
    </w:p>
    <w:p w:rsidR="00E50226" w:rsidRDefault="00A91EBC" w:rsidP="005C6984">
      <w:pPr>
        <w:jc w:val="center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201</w:t>
      </w:r>
      <w:r w:rsidR="00D515CF">
        <w:rPr>
          <w:rFonts w:ascii="黑体" w:eastAsia="黑体" w:hint="eastAsia"/>
          <w:sz w:val="28"/>
        </w:rPr>
        <w:t>6</w:t>
      </w:r>
      <w:r w:rsidR="00EF4711">
        <w:rPr>
          <w:rFonts w:ascii="黑体" w:eastAsia="黑体" w:hint="eastAsia"/>
          <w:sz w:val="28"/>
        </w:rPr>
        <w:t>级</w:t>
      </w:r>
      <w:r w:rsidR="00E50226">
        <w:rPr>
          <w:rFonts w:ascii="黑体" w:eastAsia="黑体" w:hint="eastAsia"/>
          <w:sz w:val="28"/>
        </w:rPr>
        <w:t>计算机科学与技术专业</w:t>
      </w:r>
    </w:p>
    <w:p w:rsidR="00A00CD9" w:rsidRPr="00726E15" w:rsidRDefault="00A00CD9">
      <w:pPr>
        <w:jc w:val="center"/>
        <w:rPr>
          <w:rFonts w:ascii="黑体" w:eastAsia="黑体"/>
          <w:sz w:val="28"/>
        </w:rPr>
      </w:pPr>
    </w:p>
    <w:p w:rsidR="00D37EB1" w:rsidRPr="00764DA1" w:rsidRDefault="00D37EB1">
      <w:pPr>
        <w:jc w:val="center"/>
        <w:rPr>
          <w:rFonts w:ascii="黑体" w:eastAsia="黑体"/>
          <w:sz w:val="28"/>
        </w:rPr>
      </w:pPr>
    </w:p>
    <w:p w:rsidR="00382F46" w:rsidRDefault="00382F46">
      <w:pPr>
        <w:jc w:val="center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项目实践第</w:t>
      </w:r>
      <w:r w:rsidR="003D5897" w:rsidRPr="003D5897">
        <w:rPr>
          <w:rFonts w:ascii="黑体" w:eastAsia="黑体" w:hint="eastAsia"/>
          <w:i/>
          <w:sz w:val="28"/>
        </w:rPr>
        <w:t>〈</w:t>
      </w:r>
      <w:r w:rsidR="00A33122">
        <w:rPr>
          <w:rFonts w:ascii="黑体" w:eastAsia="黑体" w:hint="eastAsia"/>
          <w:i/>
          <w:sz w:val="28"/>
        </w:rPr>
        <w:t>G</w:t>
      </w:r>
      <w:r w:rsidR="00A33122">
        <w:rPr>
          <w:rFonts w:ascii="黑体" w:eastAsia="黑体"/>
          <w:i/>
          <w:sz w:val="28"/>
        </w:rPr>
        <w:t>XNUSEP1903</w:t>
      </w:r>
      <w:r w:rsidR="003D5897" w:rsidRPr="003D5897">
        <w:rPr>
          <w:rFonts w:ascii="黑体" w:eastAsia="黑体" w:hint="eastAsia"/>
          <w:i/>
          <w:sz w:val="28"/>
        </w:rPr>
        <w:t>〉</w:t>
      </w:r>
      <w:r>
        <w:rPr>
          <w:rFonts w:ascii="黑体" w:eastAsia="黑体" w:hint="eastAsia"/>
          <w:sz w:val="28"/>
        </w:rPr>
        <w:t>组</w:t>
      </w:r>
    </w:p>
    <w:p w:rsidR="00B44EAF" w:rsidRPr="00526B5A" w:rsidRDefault="00B44EAF">
      <w:pPr>
        <w:jc w:val="center"/>
        <w:rPr>
          <w:rFonts w:ascii="黑体" w:eastAsia="黑体"/>
          <w:sz w:val="28"/>
        </w:rPr>
      </w:pPr>
    </w:p>
    <w:p w:rsidR="00A00CD9" w:rsidRDefault="00D4209A">
      <w:pPr>
        <w:spacing w:line="60" w:lineRule="auto"/>
        <w:jc w:val="center"/>
        <w:rPr>
          <w:rFonts w:ascii="黑体" w:eastAsia="黑体"/>
          <w:sz w:val="18"/>
        </w:rPr>
      </w:pPr>
      <w:r>
        <w:rPr>
          <w:noProof/>
        </w:rPr>
        <w:pict>
          <v:line id="Line 2" o:spid="_x0000_s1036" style="position:absolute;left:0;text-align:left;z-index:1;visibility:visible" from="9pt,1.35pt" to="441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ajk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" o:allowincell="f" strokeweight="1.5pt"/>
        </w:pict>
      </w:r>
    </w:p>
    <w:p w:rsidR="005C6984" w:rsidRPr="005C6984" w:rsidRDefault="005C6984" w:rsidP="005C6984">
      <w:pPr>
        <w:pStyle w:val="1"/>
        <w:rPr>
          <w:rFonts w:ascii="Courier New" w:hAnsi="Courier New"/>
          <w:szCs w:val="28"/>
        </w:rPr>
      </w:pPr>
      <w:r w:rsidRPr="005C6984">
        <w:rPr>
          <w:rFonts w:ascii="Courier New" w:hAnsi="Courier New"/>
          <w:szCs w:val="28"/>
        </w:rPr>
        <w:t>School of Computer Science &amp; Information Engineering</w:t>
      </w:r>
    </w:p>
    <w:p w:rsidR="00AB0934" w:rsidRDefault="005C6984" w:rsidP="005C6984">
      <w:pPr>
        <w:pStyle w:val="1"/>
        <w:rPr>
          <w:rFonts w:ascii="Courier New" w:hAnsi="Courier New"/>
          <w:szCs w:val="28"/>
        </w:rPr>
      </w:pPr>
      <w:r w:rsidRPr="005C6984">
        <w:rPr>
          <w:rFonts w:ascii="Courier New" w:hAnsi="Courier New"/>
          <w:szCs w:val="28"/>
        </w:rPr>
        <w:t>Guangxi Normal University</w:t>
      </w:r>
      <w:r w:rsidR="00382F46">
        <w:rPr>
          <w:rFonts w:ascii="Courier New" w:hAnsi="Courier New" w:hint="eastAsia"/>
          <w:szCs w:val="28"/>
        </w:rPr>
        <w:t xml:space="preserve"> </w:t>
      </w:r>
    </w:p>
    <w:p w:rsidR="00AF112E" w:rsidRPr="00AF112E" w:rsidRDefault="00AF112E" w:rsidP="00AF112E">
      <w:r>
        <w:rPr>
          <w:rFonts w:hint="eastAsia"/>
        </w:rPr>
        <w:br/>
      </w:r>
      <w:r>
        <w:br w:type="page"/>
      </w:r>
      <w:r w:rsidR="00D4209A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0" o:spid="_x0000_s1035" type="#_x0000_t202" style="position:absolute;left:0;text-align:left;margin-left:-9.05pt;margin-top:.3pt;width:506.8pt;height:677pt;z-index: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">
            <v:textbox>
              <w:txbxContent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时</w:t>
                  </w: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间：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</w:t>
                  </w:r>
                  <w:r w:rsidR="00A33122">
                    <w:rPr>
                      <w:rFonts w:hint="eastAsia"/>
                      <w:sz w:val="24"/>
                      <w:szCs w:val="24"/>
                      <w:u w:val="dotted"/>
                    </w:rPr>
                    <w:t>20190419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  <w:r w:rsidR="00A33122">
                    <w:rPr>
                      <w:rFonts w:hint="eastAsia"/>
                      <w:sz w:val="24"/>
                      <w:szCs w:val="24"/>
                      <w:u w:val="dotted"/>
                    </w:rPr>
                    <w:t>14</w:t>
                  </w:r>
                  <w:r w:rsidR="00A33122">
                    <w:rPr>
                      <w:sz w:val="24"/>
                      <w:szCs w:val="24"/>
                      <w:u w:val="dotted"/>
                    </w:rPr>
                    <w:t>:10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</w:t>
                  </w: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地</w:t>
                  </w: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点：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</w:t>
                  </w:r>
                  <w:r w:rsidR="00A33122">
                    <w:rPr>
                      <w:rFonts w:hint="eastAsia"/>
                      <w:sz w:val="24"/>
                      <w:szCs w:val="24"/>
                      <w:u w:val="dotted"/>
                    </w:rPr>
                    <w:t>文二</w:t>
                  </w:r>
                  <w:proofErr w:type="gramStart"/>
                  <w:r w:rsidR="00A33122">
                    <w:rPr>
                      <w:rFonts w:hint="eastAsia"/>
                      <w:sz w:val="24"/>
                      <w:szCs w:val="24"/>
                      <w:u w:val="dotted"/>
                    </w:rPr>
                    <w:t>404</w:t>
                  </w:r>
                  <w:proofErr w:type="gramEnd"/>
                  <w:r w:rsidR="00A33122">
                    <w:rPr>
                      <w:rFonts w:hint="eastAsia"/>
                      <w:sz w:val="24"/>
                      <w:szCs w:val="24"/>
                      <w:u w:val="dotted"/>
                    </w:rPr>
                    <w:t>教室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</w:t>
                  </w: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记录人：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</w:t>
                  </w:r>
                  <w:r w:rsidR="00A33122">
                    <w:rPr>
                      <w:rFonts w:hint="eastAsia"/>
                      <w:sz w:val="24"/>
                      <w:szCs w:val="24"/>
                      <w:u w:val="dotted"/>
                    </w:rPr>
                    <w:t>李宛珊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               </w:t>
                  </w:r>
                </w:p>
                <w:p w:rsidR="00D41BA6" w:rsidRPr="00A33122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出席人员：</w:t>
                  </w:r>
                  <w:r w:rsidR="00A33122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  <w:r w:rsidR="00A33122">
                    <w:rPr>
                      <w:sz w:val="24"/>
                      <w:szCs w:val="24"/>
                      <w:u w:val="dotted"/>
                    </w:rPr>
                    <w:t xml:space="preserve"> </w:t>
                  </w:r>
                  <w:r w:rsidR="00A33122">
                    <w:rPr>
                      <w:rFonts w:hint="eastAsia"/>
                      <w:sz w:val="24"/>
                      <w:szCs w:val="24"/>
                      <w:u w:val="dotted"/>
                    </w:rPr>
                    <w:t>孙颖</w:t>
                  </w:r>
                  <w:proofErr w:type="gramStart"/>
                  <w:r w:rsidR="00A33122">
                    <w:rPr>
                      <w:rFonts w:hint="eastAsia"/>
                      <w:sz w:val="24"/>
                      <w:szCs w:val="24"/>
                      <w:u w:val="dotted"/>
                    </w:rPr>
                    <w:t>颖</w:t>
                  </w:r>
                  <w:proofErr w:type="gramEnd"/>
                  <w:r w:rsidR="00A33122">
                    <w:rPr>
                      <w:rFonts w:hint="eastAsia"/>
                      <w:sz w:val="24"/>
                      <w:szCs w:val="24"/>
                      <w:u w:val="dotted"/>
                    </w:rPr>
                    <w:t>（组长）、吴昊洋（规范助理）、李宛珊（事务助理）、王延昭（技术助理）、白珩椿</w:t>
                  </w:r>
                  <w:r w:rsidR="00E15A68">
                    <w:rPr>
                      <w:rFonts w:hint="eastAsia"/>
                      <w:sz w:val="24"/>
                      <w:szCs w:val="24"/>
                      <w:u w:val="dotted"/>
                    </w:rPr>
                    <w:t>、</w:t>
                  </w:r>
                  <w:r w:rsidR="00A33122">
                    <w:rPr>
                      <w:rFonts w:hint="eastAsia"/>
                      <w:sz w:val="24"/>
                      <w:szCs w:val="24"/>
                      <w:u w:val="dotted"/>
                    </w:rPr>
                    <w:t>江俊良、谢聪聪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列席人员：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</w:t>
                  </w:r>
                  <w:r w:rsidR="00A33122">
                    <w:rPr>
                      <w:rFonts w:hint="eastAsia"/>
                      <w:sz w:val="24"/>
                      <w:szCs w:val="24"/>
                      <w:u w:val="dotted"/>
                    </w:rPr>
                    <w:t>监理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缺席人员：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</w:t>
                  </w:r>
                  <w:r w:rsidR="00A33122">
                    <w:rPr>
                      <w:rFonts w:hint="eastAsia"/>
                      <w:sz w:val="24"/>
                      <w:szCs w:val="24"/>
                      <w:u w:val="dotted"/>
                    </w:rPr>
                    <w:t>无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主</w:t>
                  </w: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持</w:t>
                  </w: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人：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</w:t>
                  </w:r>
                  <w:r w:rsidR="00A33122">
                    <w:rPr>
                      <w:rFonts w:hint="eastAsia"/>
                      <w:sz w:val="24"/>
                      <w:szCs w:val="24"/>
                      <w:u w:val="dotted"/>
                    </w:rPr>
                    <w:t>谢聪聪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single"/>
                    </w:rPr>
                  </w:pP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议</w:t>
                  </w: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题：</w:t>
                  </w: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</w:t>
                  </w:r>
                  <w:r w:rsidR="00A33122">
                    <w:rPr>
                      <w:rFonts w:hint="eastAsia"/>
                      <w:sz w:val="24"/>
                      <w:szCs w:val="24"/>
                      <w:u w:val="single"/>
                    </w:rPr>
                    <w:t>需求分析</w:t>
                  </w: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single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single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</w:t>
                  </w:r>
                  <w:r w:rsidR="00E15A68">
                    <w:rPr>
                      <w:sz w:val="24"/>
                      <w:szCs w:val="24"/>
                      <w:u w:val="single"/>
                    </w:rPr>
                    <w:t xml:space="preserve">  </w:t>
                  </w:r>
                  <w:r w:rsidR="00184842">
                    <w:rPr>
                      <w:rFonts w:hint="eastAsia"/>
                      <w:sz w:val="24"/>
                      <w:szCs w:val="24"/>
                      <w:u w:val="single"/>
                    </w:rPr>
                    <w:t>监理：请问组长是谁？今天小组的工作是什么？</w:t>
                  </w: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</w:t>
                  </w:r>
                  <w:r w:rsidR="00E15A68">
                    <w:rPr>
                      <w:sz w:val="24"/>
                      <w:szCs w:val="24"/>
                      <w:u w:val="dotted"/>
                    </w:rPr>
                    <w:t xml:space="preserve">  </w:t>
                  </w:r>
                  <w:r w:rsidR="00184842">
                    <w:rPr>
                      <w:rFonts w:hint="eastAsia"/>
                      <w:sz w:val="24"/>
                      <w:szCs w:val="24"/>
                      <w:u w:val="dotted"/>
                    </w:rPr>
                    <w:t>孙：先</w:t>
                  </w:r>
                  <w:proofErr w:type="gramStart"/>
                  <w:r w:rsidR="00184842">
                    <w:rPr>
                      <w:rFonts w:hint="eastAsia"/>
                      <w:sz w:val="24"/>
                      <w:szCs w:val="24"/>
                      <w:u w:val="dotted"/>
                    </w:rPr>
                    <w:t>把之前</w:t>
                  </w:r>
                  <w:proofErr w:type="gramEnd"/>
                  <w:r w:rsidR="00184842">
                    <w:rPr>
                      <w:rFonts w:hint="eastAsia"/>
                      <w:sz w:val="24"/>
                      <w:szCs w:val="24"/>
                      <w:u w:val="dotted"/>
                    </w:rPr>
                    <w:t>的工作过一遍。画用例图、类图，写需求规格说明书、事</w:t>
                  </w:r>
                  <w:r w:rsidR="00E15A68">
                    <w:rPr>
                      <w:rFonts w:hint="eastAsia"/>
                      <w:sz w:val="24"/>
                      <w:szCs w:val="24"/>
                      <w:u w:val="dotted"/>
                    </w:rPr>
                    <w:t>物</w:t>
                  </w:r>
                  <w:r w:rsidR="00184842">
                    <w:rPr>
                      <w:rFonts w:hint="eastAsia"/>
                      <w:sz w:val="24"/>
                      <w:szCs w:val="24"/>
                      <w:u w:val="dotted"/>
                    </w:rPr>
                    <w:t>-</w:t>
                  </w:r>
                  <w:r w:rsidR="00184842">
                    <w:rPr>
                      <w:rFonts w:hint="eastAsia"/>
                      <w:sz w:val="24"/>
                      <w:szCs w:val="24"/>
                      <w:u w:val="dotted"/>
                    </w:rPr>
                    <w:t>事件表，还有会议记录</w:t>
                  </w:r>
                  <w:r w:rsidR="00E15A68">
                    <w:rPr>
                      <w:rFonts w:hint="eastAsia"/>
                      <w:sz w:val="24"/>
                      <w:szCs w:val="24"/>
                      <w:u w:val="dotted"/>
                    </w:rPr>
                    <w:t>、句子成分。（——李，释记）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</w:t>
                  </w:r>
                  <w:r w:rsidR="00E15A68">
                    <w:rPr>
                      <w:sz w:val="24"/>
                      <w:szCs w:val="24"/>
                      <w:u w:val="dotted"/>
                    </w:rPr>
                    <w:t xml:space="preserve">  </w:t>
                  </w:r>
                  <w:r w:rsidR="00E15A68">
                    <w:rPr>
                      <w:rFonts w:hint="eastAsia"/>
                      <w:sz w:val="24"/>
                      <w:szCs w:val="24"/>
                      <w:u w:val="dotted"/>
                    </w:rPr>
                    <w:t>监理：需要交几份会议记录呢？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</w:t>
                  </w:r>
                  <w:r w:rsidR="00E15A68">
                    <w:rPr>
                      <w:sz w:val="24"/>
                      <w:szCs w:val="24"/>
                      <w:u w:val="dotted"/>
                    </w:rPr>
                    <w:t xml:space="preserve">  </w:t>
                  </w:r>
                  <w:r w:rsidR="00E15A68">
                    <w:rPr>
                      <w:rFonts w:hint="eastAsia"/>
                      <w:sz w:val="24"/>
                      <w:szCs w:val="24"/>
                      <w:u w:val="dotted"/>
                    </w:rPr>
                    <w:t>孙：两份。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</w:t>
                  </w:r>
                  <w:r w:rsidR="00E15A68">
                    <w:rPr>
                      <w:sz w:val="24"/>
                      <w:szCs w:val="24"/>
                      <w:u w:val="dotted"/>
                    </w:rPr>
                    <w:t xml:space="preserve">  </w:t>
                  </w:r>
                  <w:r w:rsidR="00E15A68">
                    <w:rPr>
                      <w:rFonts w:hint="eastAsia"/>
                      <w:sz w:val="24"/>
                      <w:szCs w:val="24"/>
                      <w:u w:val="dotted"/>
                    </w:rPr>
                    <w:t>监理：好的。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</w:t>
                  </w:r>
                  <w:r w:rsidR="00E15A68">
                    <w:rPr>
                      <w:sz w:val="24"/>
                      <w:szCs w:val="24"/>
                      <w:u w:val="dotted"/>
                    </w:rPr>
                    <w:t xml:space="preserve">  </w:t>
                  </w:r>
                  <w:r w:rsidR="00E15A68">
                    <w:rPr>
                      <w:rFonts w:hint="eastAsia"/>
                      <w:sz w:val="24"/>
                      <w:szCs w:val="24"/>
                      <w:u w:val="dotted"/>
                    </w:rPr>
                    <w:t>谢：大家对句子分析还有什么疑问吗？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E15A68">
                    <w:rPr>
                      <w:rFonts w:hint="eastAsia"/>
                      <w:sz w:val="24"/>
                      <w:szCs w:val="24"/>
                      <w:u w:val="dotted"/>
                    </w:rPr>
                    <w:t>孙：你带着大家过一遍。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E15A68">
                    <w:rPr>
                      <w:rFonts w:hint="eastAsia"/>
                      <w:sz w:val="24"/>
                      <w:szCs w:val="24"/>
                      <w:u w:val="dotted"/>
                    </w:rPr>
                    <w:t>谢：先对句子成分打个草稿。（——李，释记）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FC2D65">
                    <w:rPr>
                      <w:rFonts w:hint="eastAsia"/>
                      <w:sz w:val="24"/>
                      <w:szCs w:val="24"/>
                      <w:u w:val="dotted"/>
                    </w:rPr>
                    <w:t>孙：我觉得选择和双击是不同的动作。（——李，释记）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FC2D65">
                    <w:rPr>
                      <w:rFonts w:hint="eastAsia"/>
                      <w:sz w:val="24"/>
                      <w:szCs w:val="24"/>
                      <w:u w:val="dotted"/>
                    </w:rPr>
                    <w:t>王：什么情况</w:t>
                  </w:r>
                  <w:proofErr w:type="gramStart"/>
                  <w:r w:rsidR="00FC2D65">
                    <w:rPr>
                      <w:rFonts w:hint="eastAsia"/>
                      <w:sz w:val="24"/>
                      <w:szCs w:val="24"/>
                      <w:u w:val="dotted"/>
                    </w:rPr>
                    <w:t>叫需求</w:t>
                  </w:r>
                  <w:proofErr w:type="gramEnd"/>
                  <w:r w:rsidR="00FC2D65">
                    <w:rPr>
                      <w:rFonts w:hint="eastAsia"/>
                      <w:sz w:val="24"/>
                      <w:szCs w:val="24"/>
                      <w:u w:val="dotted"/>
                    </w:rPr>
                    <w:t>不明白？（——李，释记）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FC2D65">
                    <w:rPr>
                      <w:rFonts w:hint="eastAsia"/>
                      <w:sz w:val="24"/>
                      <w:szCs w:val="24"/>
                      <w:u w:val="dotted"/>
                    </w:rPr>
                    <w:t>白：句子分析画不出主谓宾，这可能要澄清一个需求。它想要做什么，如果是澄清的话。（——李，释记）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FC2D65">
                    <w:rPr>
                      <w:rFonts w:hint="eastAsia"/>
                      <w:sz w:val="24"/>
                      <w:szCs w:val="24"/>
                      <w:u w:val="dotted"/>
                    </w:rPr>
                    <w:t>白：需求不清楚的有两个句子，</w:t>
                  </w:r>
                  <w:proofErr w:type="gramStart"/>
                  <w:r w:rsidR="00FC2D65">
                    <w:rPr>
                      <w:rFonts w:hint="eastAsia"/>
                      <w:sz w:val="24"/>
                      <w:szCs w:val="24"/>
                      <w:u w:val="dotted"/>
                    </w:rPr>
                    <w:t>做需求</w:t>
                  </w:r>
                  <w:proofErr w:type="gramEnd"/>
                  <w:r w:rsidR="00FC2D65">
                    <w:rPr>
                      <w:rFonts w:hint="eastAsia"/>
                      <w:sz w:val="24"/>
                      <w:szCs w:val="24"/>
                      <w:u w:val="dotted"/>
                    </w:rPr>
                    <w:t>调研，之前争议比较多的两个句子，这是我们觉得需求不清楚的。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FC2D65">
                    <w:rPr>
                      <w:rFonts w:hint="eastAsia"/>
                      <w:sz w:val="24"/>
                      <w:szCs w:val="24"/>
                      <w:u w:val="dotted"/>
                    </w:rPr>
                    <w:t>孙：我认为这不知道怎么问。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FC2D65">
                    <w:rPr>
                      <w:rFonts w:hint="eastAsia"/>
                      <w:sz w:val="24"/>
                      <w:szCs w:val="24"/>
                      <w:u w:val="dotted"/>
                    </w:rPr>
                    <w:t>白：技术，我们要怎样跟客户表达我们的需求疑问。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FC2D65">
                    <w:rPr>
                      <w:rFonts w:hint="eastAsia"/>
                      <w:sz w:val="24"/>
                      <w:szCs w:val="24"/>
                      <w:u w:val="dotted"/>
                    </w:rPr>
                    <w:t>王：就问就好了。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FC2D65">
                    <w:rPr>
                      <w:rFonts w:hint="eastAsia"/>
                      <w:sz w:val="24"/>
                      <w:szCs w:val="24"/>
                      <w:u w:val="dotted"/>
                    </w:rPr>
                    <w:t>谢：疑问澄清单要怎么写呢？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FC2D65">
                    <w:rPr>
                      <w:rFonts w:hint="eastAsia"/>
                      <w:sz w:val="24"/>
                      <w:szCs w:val="24"/>
                      <w:u w:val="dotted"/>
                    </w:rPr>
                    <w:t>谢：现在填写澄清单，找出疑问。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FC2D65">
                    <w:rPr>
                      <w:rFonts w:hint="eastAsia"/>
                      <w:sz w:val="24"/>
                      <w:szCs w:val="24"/>
                      <w:u w:val="dotted"/>
                    </w:rPr>
                    <w:t>白：那句话我们划分了两个句子，黑色是需求吗？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</w:p>
              </w:txbxContent>
            </v:textbox>
          </v:shape>
        </w:pict>
      </w:r>
      <w:r>
        <w:br w:type="page"/>
      </w:r>
      <w:r w:rsidR="00D4209A">
        <w:rPr>
          <w:noProof/>
        </w:rPr>
        <w:lastRenderedPageBreak/>
        <w:pict>
          <v:shape id="Text Box 201" o:spid="_x0000_s1034" type="#_x0000_t202" style="position:absolute;left:0;text-align:left;margin-left:-9.05pt;margin-top:-.55pt;width:506.8pt;height:677pt;z-index: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">
            <v:textbox>
              <w:txbxContent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(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接上一页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) 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B43E17">
                    <w:rPr>
                      <w:rFonts w:hint="eastAsia"/>
                      <w:sz w:val="24"/>
                      <w:szCs w:val="24"/>
                      <w:u w:val="dotted"/>
                    </w:rPr>
                    <w:t>谢：那这里就写到需求澄清单上。下一个你们看还有疑问吗？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sz w:val="24"/>
                      <w:szCs w:val="24"/>
                      <w:u w:val="dotted"/>
                    </w:rPr>
                    <w:t xml:space="preserve">    </w:t>
                  </w:r>
                  <w:r w:rsidR="00B43E17">
                    <w:rPr>
                      <w:rFonts w:hint="eastAsia"/>
                      <w:sz w:val="24"/>
                      <w:szCs w:val="24"/>
                      <w:u w:val="dotted"/>
                    </w:rPr>
                    <w:t>王：第二部分，上面是黑色按钮，下面是基本信息，基本信息中包含白条。</w:t>
                  </w:r>
                  <w:r w:rsidRPr="009812A0">
                    <w:rPr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sz w:val="24"/>
                      <w:szCs w:val="24"/>
                    </w:rPr>
                    <w:t xml:space="preserve">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B43E17">
                    <w:rPr>
                      <w:rFonts w:hint="eastAsia"/>
                      <w:sz w:val="24"/>
                      <w:szCs w:val="24"/>
                      <w:u w:val="dotted"/>
                    </w:rPr>
                    <w:t>谢：那你们对接下来的句子还有什么疑问点吗？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B43E17">
                    <w:rPr>
                      <w:rFonts w:hint="eastAsia"/>
                      <w:sz w:val="24"/>
                      <w:szCs w:val="24"/>
                      <w:u w:val="dotted"/>
                    </w:rPr>
                    <w:t>江：没有疑问。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B43E17">
                    <w:rPr>
                      <w:rFonts w:hint="eastAsia"/>
                      <w:sz w:val="24"/>
                      <w:szCs w:val="24"/>
                      <w:u w:val="dotted"/>
                    </w:rPr>
                    <w:t>谢：那对“事物</w:t>
                  </w:r>
                  <w:r w:rsidR="00B43E17">
                    <w:rPr>
                      <w:rFonts w:hint="eastAsia"/>
                      <w:sz w:val="24"/>
                      <w:szCs w:val="24"/>
                      <w:u w:val="dotted"/>
                    </w:rPr>
                    <w:t>-</w:t>
                  </w:r>
                  <w:r w:rsidR="00B43E17">
                    <w:rPr>
                      <w:rFonts w:hint="eastAsia"/>
                      <w:sz w:val="24"/>
                      <w:szCs w:val="24"/>
                      <w:u w:val="dotted"/>
                    </w:rPr>
                    <w:t>事件”表还有什么疑问吗？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single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B43E17">
                    <w:rPr>
                      <w:rFonts w:hint="eastAsia"/>
                      <w:sz w:val="24"/>
                      <w:szCs w:val="24"/>
                      <w:u w:val="dotted"/>
                    </w:rPr>
                    <w:t>孙：现在再分工，两人做用例图，三人检查事物事件表，两人检查类图，做完任务的再做自己负责的需求规格说明书部分。（——李，释记）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B43E17">
                    <w:rPr>
                      <w:rFonts w:hint="eastAsia"/>
                      <w:sz w:val="24"/>
                      <w:szCs w:val="24"/>
                      <w:u w:val="dotted"/>
                    </w:rPr>
                    <w:t>谢、江、吴正为了句子分析和事物事件表而进行讨论。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B43E17">
                    <w:rPr>
                      <w:rFonts w:hint="eastAsia"/>
                      <w:sz w:val="24"/>
                      <w:szCs w:val="24"/>
                      <w:u w:val="dotted"/>
                    </w:rPr>
                    <w:t>谢：“高级用户”是个选项吧。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B43E17">
                    <w:rPr>
                      <w:rFonts w:hint="eastAsia"/>
                      <w:sz w:val="24"/>
                      <w:szCs w:val="24"/>
                      <w:u w:val="dotted"/>
                    </w:rPr>
                    <w:t>孙：你要有主体才有客体。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B43E17">
                    <w:rPr>
                      <w:rFonts w:hint="eastAsia"/>
                      <w:sz w:val="24"/>
                      <w:szCs w:val="24"/>
                      <w:u w:val="dotted"/>
                    </w:rPr>
                    <w:t>吴：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B43E17">
                    <w:rPr>
                      <w:rFonts w:hint="eastAsia"/>
                      <w:sz w:val="24"/>
                      <w:szCs w:val="24"/>
                      <w:u w:val="dotted"/>
                    </w:rPr>
                    <w:t>谢：对于他显示窗口提示是否是弹出。是一个新弹出的窗口吗？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B43E17">
                    <w:rPr>
                      <w:rFonts w:hint="eastAsia"/>
                      <w:sz w:val="24"/>
                      <w:szCs w:val="24"/>
                      <w:u w:val="dotted"/>
                    </w:rPr>
                    <w:t>王：两列，三列。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B43E17">
                    <w:rPr>
                      <w:rFonts w:hint="eastAsia"/>
                      <w:sz w:val="24"/>
                      <w:szCs w:val="24"/>
                      <w:u w:val="dotted"/>
                    </w:rPr>
                    <w:t>王和</w:t>
                  </w:r>
                  <w:proofErr w:type="gramStart"/>
                  <w:r w:rsidR="00EB3B58">
                    <w:rPr>
                      <w:rFonts w:hint="eastAsia"/>
                      <w:sz w:val="24"/>
                      <w:szCs w:val="24"/>
                      <w:u w:val="dotted"/>
                    </w:rPr>
                    <w:t>孙正在</w:t>
                  </w:r>
                  <w:proofErr w:type="gramEnd"/>
                  <w:r w:rsidR="00EB3B58">
                    <w:rPr>
                      <w:rFonts w:hint="eastAsia"/>
                      <w:sz w:val="24"/>
                      <w:szCs w:val="24"/>
                      <w:u w:val="dotted"/>
                    </w:rPr>
                    <w:t>讨论类图。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EB3B58">
                    <w:rPr>
                      <w:rFonts w:hint="eastAsia"/>
                      <w:sz w:val="24"/>
                      <w:szCs w:val="24"/>
                      <w:u w:val="dotted"/>
                    </w:rPr>
                    <w:t>李、白在讨论用例图。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EB3B58">
                    <w:rPr>
                      <w:rFonts w:hint="eastAsia"/>
                      <w:sz w:val="24"/>
                      <w:szCs w:val="24"/>
                      <w:u w:val="dotted"/>
                    </w:rPr>
                    <w:t>孙：名字都归为一类，“胖狼儿”和“风中一匹狼”都是名字。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EB3B58">
                    <w:rPr>
                      <w:rFonts w:hint="eastAsia"/>
                      <w:sz w:val="24"/>
                      <w:szCs w:val="24"/>
                      <w:u w:val="dotted"/>
                    </w:rPr>
                    <w:t>江：那会有两个属性。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EB3B58">
                    <w:rPr>
                      <w:rFonts w:hint="eastAsia"/>
                      <w:sz w:val="24"/>
                      <w:szCs w:val="24"/>
                      <w:u w:val="dotted"/>
                    </w:rPr>
                    <w:t>吴：两个属性就并列了。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EB3B58">
                    <w:rPr>
                      <w:rFonts w:hint="eastAsia"/>
                      <w:sz w:val="24"/>
                      <w:szCs w:val="24"/>
                      <w:u w:val="dotted"/>
                    </w:rPr>
                    <w:t>谢：还要加个变化。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EB3B58">
                    <w:rPr>
                      <w:rFonts w:hint="eastAsia"/>
                      <w:sz w:val="24"/>
                      <w:szCs w:val="24"/>
                      <w:u w:val="dotted"/>
                    </w:rPr>
                    <w:t>吴：那旁边就加个属性了。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EB3B58">
                    <w:rPr>
                      <w:rFonts w:hint="eastAsia"/>
                      <w:sz w:val="24"/>
                      <w:szCs w:val="24"/>
                      <w:u w:val="dotted"/>
                    </w:rPr>
                    <w:t>孙：加个名字是</w:t>
                  </w:r>
                  <w:proofErr w:type="gramStart"/>
                  <w:r w:rsidR="00EB3B58">
                    <w:rPr>
                      <w:rFonts w:hint="eastAsia"/>
                      <w:sz w:val="24"/>
                      <w:szCs w:val="24"/>
                      <w:u w:val="dotted"/>
                    </w:rPr>
                    <w:t>胖狼儿</w:t>
                  </w:r>
                  <w:proofErr w:type="gramEnd"/>
                  <w:r w:rsidR="00EB3B58">
                    <w:rPr>
                      <w:rFonts w:hint="eastAsia"/>
                      <w:sz w:val="24"/>
                      <w:szCs w:val="24"/>
                      <w:u w:val="dotted"/>
                    </w:rPr>
                    <w:t>没了吗？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EB3B58">
                    <w:rPr>
                      <w:rFonts w:hint="eastAsia"/>
                      <w:sz w:val="24"/>
                      <w:szCs w:val="24"/>
                      <w:u w:val="dotted"/>
                    </w:rPr>
                    <w:t>吴：列表中的名字变化，变成浅灰色吧。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EB3B58">
                    <w:rPr>
                      <w:rFonts w:hint="eastAsia"/>
                      <w:sz w:val="24"/>
                      <w:szCs w:val="24"/>
                      <w:u w:val="dotted"/>
                    </w:rPr>
                    <w:t>经过组员们的讨论后，小组提出了</w:t>
                  </w:r>
                  <w:r w:rsidR="00EB3B58">
                    <w:rPr>
                      <w:rFonts w:hint="eastAsia"/>
                      <w:sz w:val="24"/>
                      <w:szCs w:val="24"/>
                      <w:u w:val="dotted"/>
                    </w:rPr>
                    <w:t>4</w:t>
                  </w:r>
                  <w:r w:rsidR="00EB3B58">
                    <w:rPr>
                      <w:rFonts w:hint="eastAsia"/>
                      <w:sz w:val="24"/>
                      <w:szCs w:val="24"/>
                      <w:u w:val="dotted"/>
                    </w:rPr>
                    <w:t>点疑问，向监理提出需求疑问，孙、王、吴三人去进行协商。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EB3B58">
                    <w:rPr>
                      <w:rFonts w:hint="eastAsia"/>
                      <w:sz w:val="24"/>
                      <w:szCs w:val="24"/>
                      <w:u w:val="dotted"/>
                    </w:rPr>
                    <w:t>谢：大家把需求规格说明书完成。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EB3B58">
                    <w:rPr>
                      <w:rFonts w:hint="eastAsia"/>
                      <w:sz w:val="24"/>
                      <w:szCs w:val="24"/>
                      <w:u w:val="dotted"/>
                    </w:rPr>
                    <w:t>孙、王、</w:t>
                  </w:r>
                  <w:proofErr w:type="gramStart"/>
                  <w:r w:rsidR="00EB3B58">
                    <w:rPr>
                      <w:rFonts w:hint="eastAsia"/>
                      <w:sz w:val="24"/>
                      <w:szCs w:val="24"/>
                      <w:u w:val="dotted"/>
                    </w:rPr>
                    <w:t>吴回来</w:t>
                  </w:r>
                  <w:proofErr w:type="gramEnd"/>
                  <w:r w:rsidR="00EB3B58">
                    <w:rPr>
                      <w:rFonts w:hint="eastAsia"/>
                      <w:sz w:val="24"/>
                      <w:szCs w:val="24"/>
                      <w:u w:val="dotted"/>
                    </w:rPr>
                    <w:t>后对要求进行了更正补充。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EB3B58">
                    <w:rPr>
                      <w:rFonts w:hint="eastAsia"/>
                      <w:sz w:val="24"/>
                      <w:szCs w:val="24"/>
                      <w:u w:val="dotted"/>
                    </w:rPr>
                    <w:t>王在更新事物事件表，李、吴在完成会议记录，孙在更新类图。白在写需求规格书。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EB3B58">
                    <w:rPr>
                      <w:rFonts w:hint="eastAsia"/>
                      <w:sz w:val="24"/>
                      <w:szCs w:val="24"/>
                      <w:u w:val="dotted"/>
                    </w:rPr>
                    <w:t>谢、</w:t>
                  </w:r>
                  <w:proofErr w:type="gramStart"/>
                  <w:r w:rsidR="00EB3B58">
                    <w:rPr>
                      <w:rFonts w:hint="eastAsia"/>
                      <w:sz w:val="24"/>
                      <w:szCs w:val="24"/>
                      <w:u w:val="dotted"/>
                    </w:rPr>
                    <w:t>孙讨论</w:t>
                  </w:r>
                  <w:proofErr w:type="gramEnd"/>
                  <w:r w:rsidR="00EB3B58">
                    <w:rPr>
                      <w:rFonts w:hint="eastAsia"/>
                      <w:sz w:val="24"/>
                      <w:szCs w:val="24"/>
                      <w:u w:val="dotted"/>
                    </w:rPr>
                    <w:t>需求规格说明书，并确定了格式要求。（——李，释记）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</w:p>
              </w:txbxContent>
            </v:textbox>
          </v:shape>
        </w:pict>
      </w:r>
      <w:r>
        <w:br w:type="page"/>
      </w:r>
      <w:r w:rsidR="00D4209A">
        <w:rPr>
          <w:noProof/>
        </w:rPr>
        <w:lastRenderedPageBreak/>
        <w:pict>
          <v:shape id="Text Box 202" o:spid="_x0000_s1033" type="#_x0000_t202" style="position:absolute;left:0;text-align:left;margin-left:-9.05pt;margin-top:2.9pt;width:506.8pt;height:677pt;z-index: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x2OLgIAAFo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">
            <v:textbox>
              <w:txbxContent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(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接上一页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)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EB3B58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  <w:r>
                    <w:rPr>
                      <w:rFonts w:hint="eastAsia"/>
                      <w:sz w:val="24"/>
                      <w:szCs w:val="24"/>
                      <w:u w:val="dotted"/>
                    </w:rPr>
                    <w:t>汇报：</w:t>
                  </w:r>
                  <w:r w:rsidR="00D41BA6"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</w:t>
                  </w:r>
                  <w:r w:rsidR="00D41BA6"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="00D41BA6"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sz w:val="24"/>
                      <w:szCs w:val="24"/>
                      <w:u w:val="dotted"/>
                    </w:rPr>
                    <w:t xml:space="preserve">    </w:t>
                  </w:r>
                  <w:r w:rsidR="00EB3B58">
                    <w:rPr>
                      <w:rFonts w:hint="eastAsia"/>
                      <w:sz w:val="24"/>
                      <w:szCs w:val="24"/>
                      <w:u w:val="dotted"/>
                    </w:rPr>
                    <w:t>孙：需求分析第二阶段，</w:t>
                  </w:r>
                  <w:proofErr w:type="gramStart"/>
                  <w:r w:rsidR="00EB3B58">
                    <w:rPr>
                      <w:rFonts w:hint="eastAsia"/>
                      <w:sz w:val="24"/>
                      <w:szCs w:val="24"/>
                      <w:u w:val="dotted"/>
                    </w:rPr>
                    <w:t>把之前</w:t>
                  </w:r>
                  <w:proofErr w:type="gramEnd"/>
                  <w:r w:rsidR="00EB3B58">
                    <w:rPr>
                      <w:rFonts w:hint="eastAsia"/>
                      <w:sz w:val="24"/>
                      <w:szCs w:val="24"/>
                      <w:u w:val="dotted"/>
                    </w:rPr>
                    <w:t>做的进行整合更新，修补漏洞，要了解到客户的需求，不然客户的要求就白费了。经过训练长带我们参观组织后，改变了工作方向。我们现在基本完成了需求分析前期工作，也完成了需求澄清，完成了图的电子版。完成了今天目标的五分之四，做了查看修改和需求规格说明书的编写，还未准备好汇报。（——李，释记）</w:t>
                  </w:r>
                  <w:r w:rsidRPr="009812A0">
                    <w:rPr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</w:t>
                  </w:r>
                  <w:r w:rsidRPr="009812A0">
                    <w:rPr>
                      <w:sz w:val="24"/>
                      <w:szCs w:val="24"/>
                    </w:rPr>
                    <w:t xml:space="preserve">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EB3B58">
                    <w:rPr>
                      <w:rFonts w:hint="eastAsia"/>
                      <w:sz w:val="24"/>
                      <w:szCs w:val="24"/>
                      <w:u w:val="dotted"/>
                    </w:rPr>
                    <w:t>监理在对汇报人提出几点问题后，汇报人进行了回答。（——李，释记）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EB3B58">
                    <w:rPr>
                      <w:rFonts w:hint="eastAsia"/>
                      <w:sz w:val="24"/>
                      <w:szCs w:val="24"/>
                      <w:u w:val="dotted"/>
                    </w:rPr>
                    <w:t>孙：第四点是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EB3B58">
                    <w:rPr>
                      <w:rFonts w:hint="eastAsia"/>
                      <w:sz w:val="24"/>
                      <w:szCs w:val="24"/>
                      <w:u w:val="dotted"/>
                    </w:rPr>
                    <w:t>工作结果：句子成分分析、事物事件表、用例图、类图、协商、会议记录及纸质版的修改。（——李，释记）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single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EB3B58">
                    <w:rPr>
                      <w:rFonts w:hint="eastAsia"/>
                      <w:sz w:val="24"/>
                      <w:szCs w:val="24"/>
                      <w:u w:val="dotted"/>
                    </w:rPr>
                    <w:t>监理要求查看文档。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proofErr w:type="gramStart"/>
                  <w:r w:rsidR="00EB3B58">
                    <w:rPr>
                      <w:rFonts w:hint="eastAsia"/>
                      <w:sz w:val="24"/>
                      <w:szCs w:val="24"/>
                      <w:u w:val="dotted"/>
                    </w:rPr>
                    <w:t>监理请</w:t>
                  </w:r>
                  <w:proofErr w:type="gramEnd"/>
                  <w:r w:rsidR="00EB3B58">
                    <w:rPr>
                      <w:rFonts w:hint="eastAsia"/>
                      <w:sz w:val="24"/>
                      <w:szCs w:val="24"/>
                      <w:u w:val="dotted"/>
                    </w:rPr>
                    <w:t>规范助理回答问题。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EB3B58">
                    <w:rPr>
                      <w:rFonts w:hint="eastAsia"/>
                      <w:sz w:val="24"/>
                      <w:szCs w:val="24"/>
                      <w:u w:val="dotted"/>
                    </w:rPr>
                    <w:t>王延昭对监理表示自己的疑问。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</w:t>
                  </w:r>
                  <w:r w:rsidR="00EB3B58">
                    <w:rPr>
                      <w:rFonts w:hint="eastAsia"/>
                      <w:sz w:val="24"/>
                      <w:szCs w:val="24"/>
                      <w:u w:val="dotted"/>
                    </w:rPr>
                    <w:t>即使咱们做草稿时，也不要超出范围，草稿也是你们的证明，画好一点不是会更好吗。（——李，释记）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</w:t>
                  </w:r>
                  <w:r w:rsidR="00EB3B58">
                    <w:rPr>
                      <w:rFonts w:hint="eastAsia"/>
                      <w:sz w:val="24"/>
                      <w:szCs w:val="24"/>
                      <w:u w:val="dotted"/>
                    </w:rPr>
                    <w:t>组长：孙颖</w:t>
                  </w:r>
                  <w:proofErr w:type="gramStart"/>
                  <w:r w:rsidR="00EB3B58">
                    <w:rPr>
                      <w:rFonts w:hint="eastAsia"/>
                      <w:sz w:val="24"/>
                      <w:szCs w:val="24"/>
                      <w:u w:val="dotted"/>
                    </w:rPr>
                    <w:t>颖</w:t>
                  </w:r>
                  <w:proofErr w:type="gramEnd"/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</w:t>
                  </w:r>
                  <w:r w:rsidR="00EB3B58">
                    <w:rPr>
                      <w:rFonts w:hint="eastAsia"/>
                      <w:sz w:val="24"/>
                      <w:szCs w:val="24"/>
                      <w:u w:val="dotted"/>
                    </w:rPr>
                    <w:t>规范助理：吴昊洋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</w:p>
              </w:txbxContent>
            </v:textbox>
          </v:shape>
        </w:pict>
      </w:r>
      <w:r>
        <w:br w:type="page"/>
      </w:r>
      <w:r w:rsidR="00D4209A">
        <w:rPr>
          <w:noProof/>
        </w:rPr>
        <w:lastRenderedPageBreak/>
        <w:pict>
          <v:shape id="Text Box 203" o:spid="_x0000_s1032" type="#_x0000_t202" style="position:absolute;left:0;text-align:left;margin-left:-9.05pt;margin-top:.65pt;width:506.8pt;height:677pt;z-index: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">
            <v:textbox>
              <w:txbxContent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(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接上一页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)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    </w:t>
                  </w:r>
                  <w:r w:rsidRPr="009812A0">
                    <w:rPr>
                      <w:sz w:val="24"/>
                      <w:szCs w:val="24"/>
                    </w:rPr>
                    <w:t xml:space="preserve">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single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</w:p>
              </w:txbxContent>
            </v:textbox>
          </v:shape>
        </w:pict>
      </w:r>
      <w:r>
        <w:br w:type="page"/>
      </w:r>
      <w:r w:rsidR="00D4209A">
        <w:rPr>
          <w:noProof/>
        </w:rPr>
        <w:lastRenderedPageBreak/>
        <w:pict>
          <v:shape id="Text Box 204" o:spid="_x0000_s1031" type="#_x0000_t202" style="position:absolute;left:0;text-align:left;margin-left:-9.05pt;margin-top:1.1pt;width:506.8pt;height:677pt;z-index: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">
            <v:textbox>
              <w:txbxContent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(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接上一页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)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    </w:t>
                  </w:r>
                  <w:r w:rsidRPr="009812A0">
                    <w:rPr>
                      <w:sz w:val="24"/>
                      <w:szCs w:val="24"/>
                    </w:rPr>
                    <w:t xml:space="preserve">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single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</w:p>
              </w:txbxContent>
            </v:textbox>
          </v:shape>
        </w:pict>
      </w:r>
      <w:r>
        <w:br w:type="page"/>
      </w:r>
      <w:r w:rsidR="00D4209A">
        <w:rPr>
          <w:noProof/>
        </w:rPr>
        <w:lastRenderedPageBreak/>
        <w:pict>
          <v:shape id="Text Box 205" o:spid="_x0000_s1030" type="#_x0000_t202" style="position:absolute;left:0;text-align:left;margin-left:-9.05pt;margin-top:-.45pt;width:506.8pt;height:677pt;z-index: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">
            <v:textbox>
              <w:txbxContent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(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接上一页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)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    </w:t>
                  </w:r>
                  <w:r w:rsidRPr="009812A0">
                    <w:rPr>
                      <w:sz w:val="24"/>
                      <w:szCs w:val="24"/>
                    </w:rPr>
                    <w:t xml:space="preserve">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single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</w:p>
              </w:txbxContent>
            </v:textbox>
          </v:shape>
        </w:pict>
      </w:r>
      <w:r>
        <w:br w:type="page"/>
      </w:r>
      <w:r w:rsidR="00D4209A">
        <w:rPr>
          <w:noProof/>
        </w:rPr>
        <w:lastRenderedPageBreak/>
        <w:pict>
          <v:shape id="Text Box 206" o:spid="_x0000_s1029" type="#_x0000_t202" style="position:absolute;left:0;text-align:left;margin-left:-9.05pt;margin-top:1.4pt;width:506.8pt;height:677pt;z-index: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">
            <v:textbox>
              <w:txbxContent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(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接上一页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)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    </w:t>
                  </w:r>
                  <w:r w:rsidRPr="009812A0">
                    <w:rPr>
                      <w:sz w:val="24"/>
                      <w:szCs w:val="24"/>
                    </w:rPr>
                    <w:t xml:space="preserve">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single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</w:pPr>
                </w:p>
              </w:txbxContent>
            </v:textbox>
          </v:shape>
        </w:pict>
      </w:r>
      <w:r>
        <w:br w:type="page"/>
      </w:r>
      <w:r w:rsidR="00D4209A">
        <w:rPr>
          <w:noProof/>
        </w:rPr>
        <w:lastRenderedPageBreak/>
        <w:pict>
          <v:shape id="Text Box 210" o:spid="_x0000_s1028" type="#_x0000_t202" style="position:absolute;left:0;text-align:left;margin-left:-9.05pt;margin-top:-.15pt;width:506.8pt;height:677pt;z-index: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">
            <v:textbox>
              <w:txbxContent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(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接上一页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)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    </w:t>
                  </w:r>
                  <w:r w:rsidRPr="009812A0">
                    <w:rPr>
                      <w:sz w:val="24"/>
                      <w:szCs w:val="24"/>
                    </w:rPr>
                    <w:t xml:space="preserve">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single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</w:p>
              </w:txbxContent>
            </v:textbox>
          </v:shape>
        </w:pict>
      </w:r>
      <w:r>
        <w:br w:type="page"/>
      </w:r>
      <w:r w:rsidR="00D4209A">
        <w:rPr>
          <w:noProof/>
        </w:rPr>
        <w:lastRenderedPageBreak/>
        <w:pict>
          <v:shape id="Text Box 211" o:spid="_x0000_s1027" type="#_x0000_t202" style="position:absolute;left:0;text-align:left;margin-left:-9.05pt;margin-top:1pt;width:506.8pt;height:677pt;z-index:1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">
            <v:textbox>
              <w:txbxContent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(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接上一页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)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    </w:t>
                  </w:r>
                  <w:r w:rsidRPr="009812A0">
                    <w:rPr>
                      <w:sz w:val="24"/>
                      <w:szCs w:val="24"/>
                    </w:rPr>
                    <w:t xml:space="preserve">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single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</w:p>
              </w:txbxContent>
            </v:textbox>
          </v:shape>
        </w:pict>
      </w:r>
      <w:r w:rsidR="00D41BA6">
        <w:br w:type="page"/>
      </w:r>
      <w:r w:rsidR="00D4209A">
        <w:rPr>
          <w:noProof/>
        </w:rPr>
        <w:lastRenderedPageBreak/>
        <w:pict>
          <v:shape id="Text Box 212" o:spid="_x0000_s1026" type="#_x0000_t202" style="position:absolute;left:0;text-align:left;margin-left:-9.05pt;margin-top:.15pt;width:506.8pt;height:677pt;z-index: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">
            <v:textbox>
              <w:txbxContent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(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接上一页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)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    </w:t>
                  </w:r>
                  <w:r w:rsidRPr="009812A0">
                    <w:rPr>
                      <w:sz w:val="24"/>
                      <w:szCs w:val="24"/>
                    </w:rPr>
                    <w:t xml:space="preserve">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single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</w:p>
              </w:txbxContent>
            </v:textbox>
          </v:shape>
        </w:pict>
      </w:r>
    </w:p>
    <w:sectPr w:rsidR="00AF112E" w:rsidRPr="00AF112E" w:rsidSect="008F11C7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782" w:right="656" w:bottom="1248" w:left="162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09A" w:rsidRDefault="00D4209A">
      <w:r>
        <w:separator/>
      </w:r>
    </w:p>
  </w:endnote>
  <w:endnote w:type="continuationSeparator" w:id="0">
    <w:p w:rsidR="00D4209A" w:rsidRDefault="00D42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BA6" w:rsidRDefault="00D41BA6">
    <w:pPr>
      <w:pStyle w:val="a8"/>
    </w:pPr>
    <w:r>
      <w:rPr>
        <w:rFonts w:hint="eastAsia"/>
      </w:rPr>
      <w:t>广西师范大学计算机科学与信息工程学院</w:t>
    </w:r>
    <w:r>
      <w:rPr>
        <w:rFonts w:hint="eastAsia"/>
        <w:bCs/>
      </w:rPr>
      <w:t xml:space="preserve">             </w:t>
    </w:r>
    <w:r>
      <w:rPr>
        <w:rFonts w:hint="eastAsia"/>
      </w:rPr>
      <w:t>打印时间：</w:t>
    </w:r>
    <w:r>
      <w:fldChar w:fldCharType="begin"/>
    </w:r>
    <w:r>
      <w:instrText xml:space="preserve"> </w:instrText>
    </w:r>
    <w:r>
      <w:rPr>
        <w:rFonts w:hint="eastAsia"/>
      </w:rPr>
      <w:instrText>TIME \@ "yyyy-M-d"</w:instrText>
    </w:r>
    <w:r>
      <w:instrText xml:space="preserve"> </w:instrText>
    </w:r>
    <w:r>
      <w:fldChar w:fldCharType="separate"/>
    </w:r>
    <w:r w:rsidR="000370D9">
      <w:rPr>
        <w:noProof/>
      </w:rPr>
      <w:t>2019-4-22</w:t>
    </w:r>
    <w:r>
      <w:fldChar w:fldCharType="end"/>
    </w:r>
    <w:r>
      <w:rPr>
        <w:rFonts w:hint="eastAsia"/>
      </w:rPr>
      <w:t>，</w:t>
    </w:r>
    <w:r>
      <w:fldChar w:fldCharType="begin"/>
    </w:r>
    <w:r>
      <w:instrText xml:space="preserve"> </w:instrText>
    </w:r>
    <w:r>
      <w:rPr>
        <w:rFonts w:hint="eastAsia"/>
      </w:rPr>
      <w:instrText>TIME \@ "AMPMh</w:instrText>
    </w:r>
    <w:r>
      <w:rPr>
        <w:rFonts w:hint="eastAsia"/>
      </w:rPr>
      <w:instrText>时</w:instrText>
    </w:r>
    <w:r>
      <w:rPr>
        <w:rFonts w:hint="eastAsia"/>
      </w:rPr>
      <w:instrText>m</w:instrText>
    </w:r>
    <w:r>
      <w:rPr>
        <w:rFonts w:hint="eastAsia"/>
      </w:rPr>
      <w:instrText>分</w:instrText>
    </w:r>
    <w:r>
      <w:rPr>
        <w:rFonts w:hint="eastAsia"/>
      </w:rPr>
      <w:instrText>"</w:instrText>
    </w:r>
    <w:r>
      <w:instrText xml:space="preserve"> </w:instrText>
    </w:r>
    <w:r>
      <w:fldChar w:fldCharType="separate"/>
    </w:r>
    <w:r w:rsidR="000370D9">
      <w:rPr>
        <w:rFonts w:hint="eastAsia"/>
        <w:noProof/>
      </w:rPr>
      <w:t>下午</w:t>
    </w:r>
    <w:r w:rsidR="000370D9">
      <w:rPr>
        <w:rFonts w:hint="eastAsia"/>
        <w:noProof/>
      </w:rPr>
      <w:t>9</w:t>
    </w:r>
    <w:r w:rsidR="000370D9">
      <w:rPr>
        <w:rFonts w:hint="eastAsia"/>
        <w:noProof/>
      </w:rPr>
      <w:t>时</w:t>
    </w:r>
    <w:r w:rsidR="000370D9">
      <w:rPr>
        <w:rFonts w:hint="eastAsia"/>
        <w:noProof/>
      </w:rPr>
      <w:t>18</w:t>
    </w:r>
    <w:r w:rsidR="000370D9">
      <w:rPr>
        <w:rFonts w:hint="eastAsia"/>
        <w:noProof/>
      </w:rPr>
      <w:t>分</w:t>
    </w:r>
    <w:r>
      <w:fldChar w:fldCharType="end"/>
    </w:r>
    <w:r>
      <w:tab/>
    </w:r>
    <w:r>
      <w:rPr>
        <w:rFonts w:hint="eastAsia"/>
      </w:rPr>
      <w:t xml:space="preserve">         </w:t>
    </w:r>
    <w:r>
      <w:rPr>
        <w:rFonts w:hint="eastAsia"/>
      </w:rPr>
      <w:t>第</w:t>
    </w:r>
    <w:r>
      <w:rPr>
        <w:rStyle w:val="a9"/>
        <w:rFonts w:hint="eastAsia"/>
      </w:rPr>
      <w:t xml:space="preserve">    </w:t>
    </w:r>
    <w:r>
      <w:rPr>
        <w:rStyle w:val="a9"/>
        <w:rFonts w:hint="eastAsia"/>
      </w:rPr>
      <w:t>页</w:t>
    </w:r>
    <w:r>
      <w:rPr>
        <w:rStyle w:val="a9"/>
        <w:rFonts w:hint="eastAsia"/>
      </w:rPr>
      <w:t xml:space="preserve"> </w:t>
    </w:r>
    <w:r>
      <w:rPr>
        <w:rStyle w:val="a9"/>
        <w:rFonts w:hint="eastAsia"/>
      </w:rPr>
      <w:t>共</w:t>
    </w:r>
    <w:r>
      <w:rPr>
        <w:rStyle w:val="a9"/>
        <w:rFonts w:hint="eastAsia"/>
      </w:rPr>
      <w:t xml:space="preserve">    </w:t>
    </w:r>
    <w:r>
      <w:rPr>
        <w:rStyle w:val="a9"/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BA6" w:rsidRPr="002E616B" w:rsidRDefault="00D41BA6" w:rsidP="002E616B">
    <w:pPr>
      <w:pStyle w:val="a8"/>
    </w:pPr>
    <w:r>
      <w:rPr>
        <w:rFonts w:hint="eastAsia"/>
      </w:rPr>
      <w:t>广西师范大学计算机科学与信息工程学院</w:t>
    </w:r>
    <w:r>
      <w:rPr>
        <w:rFonts w:hint="eastAsia"/>
        <w:bCs/>
      </w:rPr>
      <w:t xml:space="preserve">         </w:t>
    </w:r>
    <w:r>
      <w:rPr>
        <w:rFonts w:hint="eastAsia"/>
      </w:rPr>
      <w:t>打印时间：</w:t>
    </w:r>
    <w:r>
      <w:fldChar w:fldCharType="begin"/>
    </w:r>
    <w:r>
      <w:instrText xml:space="preserve"> </w:instrText>
    </w:r>
    <w:r>
      <w:rPr>
        <w:rFonts w:hint="eastAsia"/>
      </w:rPr>
      <w:instrText>TIME \@ "yyyy-M-d"</w:instrText>
    </w:r>
    <w:r>
      <w:instrText xml:space="preserve"> </w:instrText>
    </w:r>
    <w:r>
      <w:fldChar w:fldCharType="separate"/>
    </w:r>
    <w:r w:rsidR="000370D9">
      <w:rPr>
        <w:noProof/>
      </w:rPr>
      <w:t>2019-4-22</w:t>
    </w:r>
    <w:r>
      <w:fldChar w:fldCharType="end"/>
    </w:r>
    <w:r>
      <w:rPr>
        <w:rFonts w:hint="eastAsia"/>
      </w:rPr>
      <w:t>，</w:t>
    </w:r>
    <w:r>
      <w:fldChar w:fldCharType="begin"/>
    </w:r>
    <w:r>
      <w:instrText xml:space="preserve"> </w:instrText>
    </w:r>
    <w:r>
      <w:rPr>
        <w:rFonts w:hint="eastAsia"/>
      </w:rPr>
      <w:instrText>TIME \@ "AMPMh</w:instrText>
    </w:r>
    <w:r>
      <w:rPr>
        <w:rFonts w:hint="eastAsia"/>
      </w:rPr>
      <w:instrText>时</w:instrText>
    </w:r>
    <w:r>
      <w:rPr>
        <w:rFonts w:hint="eastAsia"/>
      </w:rPr>
      <w:instrText>m</w:instrText>
    </w:r>
    <w:r>
      <w:rPr>
        <w:rFonts w:hint="eastAsia"/>
      </w:rPr>
      <w:instrText>分</w:instrText>
    </w:r>
    <w:r>
      <w:rPr>
        <w:rFonts w:hint="eastAsia"/>
      </w:rPr>
      <w:instrText>"</w:instrText>
    </w:r>
    <w:r>
      <w:instrText xml:space="preserve"> </w:instrText>
    </w:r>
    <w:r>
      <w:fldChar w:fldCharType="separate"/>
    </w:r>
    <w:r w:rsidR="000370D9">
      <w:rPr>
        <w:rFonts w:hint="eastAsia"/>
        <w:noProof/>
      </w:rPr>
      <w:t>下午</w:t>
    </w:r>
    <w:r w:rsidR="000370D9">
      <w:rPr>
        <w:rFonts w:hint="eastAsia"/>
        <w:noProof/>
      </w:rPr>
      <w:t>9</w:t>
    </w:r>
    <w:r w:rsidR="000370D9">
      <w:rPr>
        <w:rFonts w:hint="eastAsia"/>
        <w:noProof/>
      </w:rPr>
      <w:t>时</w:t>
    </w:r>
    <w:r w:rsidR="000370D9">
      <w:rPr>
        <w:rFonts w:hint="eastAsia"/>
        <w:noProof/>
      </w:rPr>
      <w:t>18</w:t>
    </w:r>
    <w:r w:rsidR="000370D9">
      <w:rPr>
        <w:rFonts w:hint="eastAsia"/>
        <w:noProof/>
      </w:rPr>
      <w:t>分</w:t>
    </w:r>
    <w:r>
      <w:fldChar w:fldCharType="end"/>
    </w:r>
    <w:r>
      <w:tab/>
    </w:r>
    <w:r>
      <w:rPr>
        <w:rFonts w:hint="eastAsia"/>
      </w:rPr>
      <w:t xml:space="preserve">            </w:t>
    </w:r>
    <w:r>
      <w:rPr>
        <w:rFonts w:hint="eastAsia"/>
      </w:rPr>
      <w:t>第</w:t>
    </w:r>
    <w:r>
      <w:rPr>
        <w:rStyle w:val="a9"/>
        <w:rFonts w:hint="eastAsia"/>
      </w:rPr>
      <w:t xml:space="preserve">    </w:t>
    </w:r>
    <w:r>
      <w:rPr>
        <w:rStyle w:val="a9"/>
        <w:rFonts w:hint="eastAsia"/>
      </w:rPr>
      <w:t>页</w:t>
    </w:r>
    <w:r>
      <w:rPr>
        <w:rStyle w:val="a9"/>
        <w:rFonts w:hint="eastAsia"/>
      </w:rPr>
      <w:t xml:space="preserve"> </w:t>
    </w:r>
    <w:r>
      <w:rPr>
        <w:rStyle w:val="a9"/>
        <w:rFonts w:hint="eastAsia"/>
      </w:rPr>
      <w:t>共</w:t>
    </w:r>
    <w:r>
      <w:rPr>
        <w:rStyle w:val="a9"/>
        <w:rFonts w:hint="eastAsia"/>
      </w:rPr>
      <w:t xml:space="preserve">    </w:t>
    </w:r>
    <w:r>
      <w:rPr>
        <w:rStyle w:val="a9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09A" w:rsidRDefault="00D4209A">
      <w:r>
        <w:separator/>
      </w:r>
    </w:p>
  </w:footnote>
  <w:footnote w:type="continuationSeparator" w:id="0">
    <w:p w:rsidR="00D4209A" w:rsidRDefault="00D42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BA6" w:rsidRDefault="00D41BA6" w:rsidP="00D41BA6">
    <w:pPr>
      <w:pStyle w:val="a7"/>
      <w:pBdr>
        <w:bottom w:val="none" w:sz="0" w:space="0" w:color="auto"/>
      </w:pBdr>
    </w:pPr>
    <w:r>
      <w:rPr>
        <w:rFonts w:hint="eastAsia"/>
      </w:rPr>
      <w:t>软件工程项目实践会议记录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BA6" w:rsidRDefault="00D41BA6" w:rsidP="00D41BA6">
    <w:pPr>
      <w:pStyle w:val="a7"/>
      <w:pBdr>
        <w:bottom w:val="none" w:sz="0" w:space="0" w:color="auto"/>
      </w:pBdr>
    </w:pPr>
    <w:r>
      <w:rPr>
        <w:rFonts w:hint="eastAsia"/>
      </w:rPr>
      <w:t>软件工程项目实践会议记录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E6AC8D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6307AD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12E8EF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554FB2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081466F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7B2724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32C76F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A48D45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53AA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D5A2F6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44117835"/>
    <w:multiLevelType w:val="singleLevel"/>
    <w:tmpl w:val="D7DEFDC2"/>
    <w:lvl w:ilvl="0">
      <w:start w:val="7"/>
      <w:numFmt w:val="bullet"/>
      <w:lvlText w:val="★"/>
      <w:lvlJc w:val="left"/>
      <w:pPr>
        <w:tabs>
          <w:tab w:val="num" w:pos="276"/>
        </w:tabs>
        <w:ind w:left="276" w:hanging="276"/>
      </w:pPr>
      <w:rPr>
        <w:rFonts w:ascii="黑体" w:eastAsia="黑体" w:hAnsi="Times New Roman" w:hint="eastAsia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evenAndOddHeaders/>
  <w:drawingGridHorizontalSpacing w:val="181"/>
  <w:drawingGridVerticalSpacing w:val="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7D64"/>
    <w:rsid w:val="00005719"/>
    <w:rsid w:val="00005E7D"/>
    <w:rsid w:val="00036C64"/>
    <w:rsid w:val="000370D9"/>
    <w:rsid w:val="00071C3B"/>
    <w:rsid w:val="0007339A"/>
    <w:rsid w:val="000A7BCA"/>
    <w:rsid w:val="000C18E3"/>
    <w:rsid w:val="000C3102"/>
    <w:rsid w:val="000D2024"/>
    <w:rsid w:val="000E3EED"/>
    <w:rsid w:val="000F2A91"/>
    <w:rsid w:val="00101F3C"/>
    <w:rsid w:val="0010258C"/>
    <w:rsid w:val="00105859"/>
    <w:rsid w:val="00105A3E"/>
    <w:rsid w:val="00107DFC"/>
    <w:rsid w:val="00110962"/>
    <w:rsid w:val="001348DF"/>
    <w:rsid w:val="00143E17"/>
    <w:rsid w:val="0015314A"/>
    <w:rsid w:val="001669A0"/>
    <w:rsid w:val="00171C4D"/>
    <w:rsid w:val="0018072A"/>
    <w:rsid w:val="00181742"/>
    <w:rsid w:val="00184842"/>
    <w:rsid w:val="001978D7"/>
    <w:rsid w:val="001C16AB"/>
    <w:rsid w:val="001D2A1F"/>
    <w:rsid w:val="001E3232"/>
    <w:rsid w:val="001F041C"/>
    <w:rsid w:val="00235A3C"/>
    <w:rsid w:val="00236C44"/>
    <w:rsid w:val="0023764B"/>
    <w:rsid w:val="00283EBA"/>
    <w:rsid w:val="002943EC"/>
    <w:rsid w:val="002C630E"/>
    <w:rsid w:val="002D1672"/>
    <w:rsid w:val="002D4128"/>
    <w:rsid w:val="002D5C8F"/>
    <w:rsid w:val="002E4D41"/>
    <w:rsid w:val="002E616B"/>
    <w:rsid w:val="00312750"/>
    <w:rsid w:val="00320464"/>
    <w:rsid w:val="00335C57"/>
    <w:rsid w:val="00355075"/>
    <w:rsid w:val="00361DB0"/>
    <w:rsid w:val="00382F46"/>
    <w:rsid w:val="003A0F17"/>
    <w:rsid w:val="003A749F"/>
    <w:rsid w:val="003B356C"/>
    <w:rsid w:val="003B5D12"/>
    <w:rsid w:val="003C5215"/>
    <w:rsid w:val="003D5897"/>
    <w:rsid w:val="003F4D3F"/>
    <w:rsid w:val="003F6404"/>
    <w:rsid w:val="004011C7"/>
    <w:rsid w:val="00452A56"/>
    <w:rsid w:val="00463DC6"/>
    <w:rsid w:val="00484612"/>
    <w:rsid w:val="004915C3"/>
    <w:rsid w:val="004C3B5F"/>
    <w:rsid w:val="00505E15"/>
    <w:rsid w:val="00515B35"/>
    <w:rsid w:val="00526B5A"/>
    <w:rsid w:val="00527B5A"/>
    <w:rsid w:val="0053200C"/>
    <w:rsid w:val="00537223"/>
    <w:rsid w:val="00555C02"/>
    <w:rsid w:val="00560792"/>
    <w:rsid w:val="0056267B"/>
    <w:rsid w:val="0056771B"/>
    <w:rsid w:val="00570C56"/>
    <w:rsid w:val="00575FD9"/>
    <w:rsid w:val="00580BEE"/>
    <w:rsid w:val="005A3F62"/>
    <w:rsid w:val="005C6984"/>
    <w:rsid w:val="005E14AF"/>
    <w:rsid w:val="005E6021"/>
    <w:rsid w:val="00607DBC"/>
    <w:rsid w:val="00614171"/>
    <w:rsid w:val="00632EBE"/>
    <w:rsid w:val="00662CE9"/>
    <w:rsid w:val="006E3AB3"/>
    <w:rsid w:val="006E4A1C"/>
    <w:rsid w:val="006F746C"/>
    <w:rsid w:val="00726E15"/>
    <w:rsid w:val="0073161F"/>
    <w:rsid w:val="00735268"/>
    <w:rsid w:val="0075170E"/>
    <w:rsid w:val="007537F1"/>
    <w:rsid w:val="00764DA1"/>
    <w:rsid w:val="007669C7"/>
    <w:rsid w:val="00774210"/>
    <w:rsid w:val="00775E80"/>
    <w:rsid w:val="00781419"/>
    <w:rsid w:val="007C227F"/>
    <w:rsid w:val="007C5A4B"/>
    <w:rsid w:val="007D05B0"/>
    <w:rsid w:val="007E7C0A"/>
    <w:rsid w:val="007F6A02"/>
    <w:rsid w:val="00801F69"/>
    <w:rsid w:val="00805C00"/>
    <w:rsid w:val="008214B7"/>
    <w:rsid w:val="008219B8"/>
    <w:rsid w:val="008337A2"/>
    <w:rsid w:val="008437DD"/>
    <w:rsid w:val="00850AFB"/>
    <w:rsid w:val="00852883"/>
    <w:rsid w:val="00857933"/>
    <w:rsid w:val="00870DBF"/>
    <w:rsid w:val="0088191D"/>
    <w:rsid w:val="00894944"/>
    <w:rsid w:val="008A071D"/>
    <w:rsid w:val="008B275C"/>
    <w:rsid w:val="008B3B01"/>
    <w:rsid w:val="008D5725"/>
    <w:rsid w:val="008F11C7"/>
    <w:rsid w:val="008F6051"/>
    <w:rsid w:val="008F6E6D"/>
    <w:rsid w:val="00912416"/>
    <w:rsid w:val="00930692"/>
    <w:rsid w:val="0093319B"/>
    <w:rsid w:val="009379BD"/>
    <w:rsid w:val="0094399E"/>
    <w:rsid w:val="0096292E"/>
    <w:rsid w:val="00965AAA"/>
    <w:rsid w:val="009812A0"/>
    <w:rsid w:val="00987137"/>
    <w:rsid w:val="00991F74"/>
    <w:rsid w:val="009A5D6A"/>
    <w:rsid w:val="009A65B7"/>
    <w:rsid w:val="009B632E"/>
    <w:rsid w:val="009D0403"/>
    <w:rsid w:val="00A00CD9"/>
    <w:rsid w:val="00A02661"/>
    <w:rsid w:val="00A33122"/>
    <w:rsid w:val="00A44C6D"/>
    <w:rsid w:val="00A4709A"/>
    <w:rsid w:val="00A535D0"/>
    <w:rsid w:val="00A55458"/>
    <w:rsid w:val="00A602F8"/>
    <w:rsid w:val="00A67D64"/>
    <w:rsid w:val="00A841F8"/>
    <w:rsid w:val="00A910F8"/>
    <w:rsid w:val="00A91EBC"/>
    <w:rsid w:val="00AA4E35"/>
    <w:rsid w:val="00AB0934"/>
    <w:rsid w:val="00AC7BEA"/>
    <w:rsid w:val="00AD2122"/>
    <w:rsid w:val="00AF112E"/>
    <w:rsid w:val="00AF32B0"/>
    <w:rsid w:val="00B11E24"/>
    <w:rsid w:val="00B43E17"/>
    <w:rsid w:val="00B44EAF"/>
    <w:rsid w:val="00B453CB"/>
    <w:rsid w:val="00B54349"/>
    <w:rsid w:val="00B5750B"/>
    <w:rsid w:val="00BB4227"/>
    <w:rsid w:val="00BC59D1"/>
    <w:rsid w:val="00BD6C64"/>
    <w:rsid w:val="00C25438"/>
    <w:rsid w:val="00C47746"/>
    <w:rsid w:val="00C52E49"/>
    <w:rsid w:val="00C71734"/>
    <w:rsid w:val="00C77F89"/>
    <w:rsid w:val="00C805EC"/>
    <w:rsid w:val="00CA69EC"/>
    <w:rsid w:val="00CB294C"/>
    <w:rsid w:val="00CC081C"/>
    <w:rsid w:val="00CC1292"/>
    <w:rsid w:val="00CD2784"/>
    <w:rsid w:val="00CE642A"/>
    <w:rsid w:val="00D07BCB"/>
    <w:rsid w:val="00D101A9"/>
    <w:rsid w:val="00D12FBD"/>
    <w:rsid w:val="00D3011B"/>
    <w:rsid w:val="00D37EB1"/>
    <w:rsid w:val="00D41BA6"/>
    <w:rsid w:val="00D4209A"/>
    <w:rsid w:val="00D43FE5"/>
    <w:rsid w:val="00D515CF"/>
    <w:rsid w:val="00D61AC1"/>
    <w:rsid w:val="00D64546"/>
    <w:rsid w:val="00D74C8B"/>
    <w:rsid w:val="00D77907"/>
    <w:rsid w:val="00DA7DB2"/>
    <w:rsid w:val="00DC2C26"/>
    <w:rsid w:val="00DD1202"/>
    <w:rsid w:val="00DD1934"/>
    <w:rsid w:val="00DD2087"/>
    <w:rsid w:val="00DE2DD0"/>
    <w:rsid w:val="00DE3F59"/>
    <w:rsid w:val="00DF5AE0"/>
    <w:rsid w:val="00E15164"/>
    <w:rsid w:val="00E15A68"/>
    <w:rsid w:val="00E42AE1"/>
    <w:rsid w:val="00E50226"/>
    <w:rsid w:val="00E63109"/>
    <w:rsid w:val="00E77F9D"/>
    <w:rsid w:val="00E865B7"/>
    <w:rsid w:val="00E90F34"/>
    <w:rsid w:val="00EA30D9"/>
    <w:rsid w:val="00EB0503"/>
    <w:rsid w:val="00EB3B58"/>
    <w:rsid w:val="00EC63BC"/>
    <w:rsid w:val="00ED122C"/>
    <w:rsid w:val="00ED28B6"/>
    <w:rsid w:val="00EF4711"/>
    <w:rsid w:val="00F36581"/>
    <w:rsid w:val="00FC06C6"/>
    <w:rsid w:val="00FC2D65"/>
    <w:rsid w:val="00FD5D40"/>
    <w:rsid w:val="00FF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BAF84E"/>
  <w15:chartTrackingRefBased/>
  <w15:docId w15:val="{95D0A1F3-8E59-4370-9203-C1282F20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0258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宋体"/>
      <w:b/>
      <w:noProof/>
      <w:sz w:val="28"/>
    </w:rPr>
  </w:style>
  <w:style w:type="paragraph" w:styleId="2">
    <w:name w:val="heading 2"/>
    <w:basedOn w:val="a"/>
    <w:next w:val="a0"/>
    <w:qFormat/>
    <w:pPr>
      <w:keepNext/>
      <w:jc w:val="center"/>
      <w:outlineLvl w:val="1"/>
    </w:pPr>
    <w:rPr>
      <w:rFonts w:ascii="宋体"/>
      <w:b/>
      <w:sz w:val="24"/>
    </w:rPr>
  </w:style>
  <w:style w:type="paragraph" w:styleId="5">
    <w:name w:val="heading 5"/>
    <w:basedOn w:val="a"/>
    <w:next w:val="a"/>
    <w:qFormat/>
    <w:rsid w:val="00AB09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</w:style>
  <w:style w:type="paragraph" w:styleId="a4">
    <w:name w:val="Document Map"/>
    <w:basedOn w:val="a"/>
    <w:semiHidden/>
    <w:rsid w:val="0007339A"/>
    <w:pPr>
      <w:shd w:val="clear" w:color="auto" w:fill="000080"/>
    </w:pPr>
  </w:style>
  <w:style w:type="paragraph" w:customStyle="1" w:styleId="a5">
    <w:name w:val="文档正文"/>
    <w:basedOn w:val="a"/>
    <w:link w:val="Char"/>
    <w:autoRedefine/>
    <w:rsid w:val="00DD1934"/>
    <w:pPr>
      <w:spacing w:line="360" w:lineRule="auto"/>
      <w:ind w:firstLineChars="83" w:firstLine="199"/>
    </w:pPr>
    <w:rPr>
      <w:sz w:val="24"/>
    </w:rPr>
  </w:style>
  <w:style w:type="paragraph" w:customStyle="1" w:styleId="a6">
    <w:name w:val="目录"/>
    <w:basedOn w:val="TOC1"/>
    <w:next w:val="a5"/>
    <w:autoRedefine/>
    <w:rsid w:val="00A02661"/>
    <w:pPr>
      <w:pageBreakBefore/>
      <w:widowControl/>
      <w:spacing w:before="100" w:beforeAutospacing="1" w:after="100" w:afterAutospacing="1" w:line="360" w:lineRule="auto"/>
      <w:jc w:val="center"/>
    </w:pPr>
    <w:rPr>
      <w:rFonts w:eastAsia="黑体"/>
      <w:sz w:val="28"/>
      <w:szCs w:val="28"/>
    </w:rPr>
  </w:style>
  <w:style w:type="paragraph" w:styleId="a7">
    <w:name w:val="header"/>
    <w:basedOn w:val="a"/>
    <w:rsid w:val="00C80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semiHidden/>
    <w:rsid w:val="00C805EC"/>
  </w:style>
  <w:style w:type="paragraph" w:styleId="a8">
    <w:name w:val="footer"/>
    <w:basedOn w:val="a"/>
    <w:rsid w:val="00C80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1"/>
    <w:rsid w:val="00515B35"/>
  </w:style>
  <w:style w:type="table" w:styleId="aa">
    <w:name w:val="Table Grid"/>
    <w:basedOn w:val="a2"/>
    <w:rsid w:val="008F60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rsid w:val="00C52E49"/>
    <w:rPr>
      <w:color w:val="0000FF"/>
      <w:u w:val="single"/>
    </w:rPr>
  </w:style>
  <w:style w:type="paragraph" w:styleId="ac">
    <w:name w:val="Body Text"/>
    <w:basedOn w:val="a"/>
    <w:rsid w:val="000C3102"/>
    <w:pPr>
      <w:spacing w:line="360" w:lineRule="auto"/>
    </w:pPr>
    <w:rPr>
      <w:rFonts w:ascii="宋体"/>
      <w:sz w:val="24"/>
      <w:szCs w:val="24"/>
      <w:lang w:val="zh-CN"/>
    </w:rPr>
  </w:style>
  <w:style w:type="character" w:customStyle="1" w:styleId="Char">
    <w:name w:val="文档正文 Char"/>
    <w:link w:val="a5"/>
    <w:rsid w:val="00181742"/>
    <w:rPr>
      <w:rFonts w:eastAsia="宋体"/>
      <w:kern w:val="2"/>
      <w:sz w:val="24"/>
      <w:lang w:val="en-US" w:eastAsia="zh-CN" w:bidi="ar-SA"/>
    </w:rPr>
  </w:style>
  <w:style w:type="paragraph" w:customStyle="1" w:styleId="05">
    <w:name w:val="样式 文档正文 + 下划线 方框: (单实线 自动设置  0.5 磅 行宽)"/>
    <w:basedOn w:val="a5"/>
    <w:rsid w:val="001817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napToGrid w:val="0"/>
      <w:ind w:firstLineChars="0" w:firstLine="0"/>
    </w:pPr>
    <w:rPr>
      <w:rFonts w:cs="宋体"/>
      <w:snapToGrid w:val="0"/>
      <w:u w:val="dotted"/>
    </w:rPr>
  </w:style>
  <w:style w:type="paragraph" w:styleId="ad">
    <w:name w:val="Balloon Text"/>
    <w:basedOn w:val="a"/>
    <w:semiHidden/>
    <w:rsid w:val="00764D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6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dreamforultramarine\Desktop\&#23454;&#35757;&#26448;&#26009;\02-&#35268;&#33539;&#23398;&#20064;&#38454;&#27573;&#27169;&#26495;\2-&#35268;&#33539;&#23398;&#20064;&#38454;&#27573;&#27169;&#26495;\&#25991;&#26723;\GXNUCSE-TPL0-&#36719;&#20214;&#24037;&#31243;&#39033;&#30446;&#23454;&#36341;&#20250;&#35758;&#35760;&#24405;&#27169;&#26495;-20190401-0-JiangYY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GXNUCSE-TPL0-软件工程项目实践会议记录模板-20190401-0-JiangYY</Template>
  <TotalTime>1</TotalTime>
  <Pages>11</Pages>
  <Words>34</Words>
  <Characters>200</Characters>
  <Application>Microsoft Office Word</Application>
  <DocSecurity>0</DocSecurity>
  <Lines>1</Lines>
  <Paragraphs>1</Paragraphs>
  <ScaleCrop>false</ScaleCrop>
  <Manager>李肖坚</Manager>
  <Company>广西师范大学计算机科学与信息工程学院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软件工程项目实践会议记录</dc:title>
  <dc:subject>软件工程项目实践</dc:subject>
  <dc:creator>ddreamforultramarine</dc:creator>
  <cp:keywords>软件工程 会议记录</cp:keywords>
  <dc:description>本模板为计算机学院2016级计算机科学与技术、2016级软件工程的软件开发项目实践而制作</dc:description>
  <cp:lastModifiedBy>李 宛珊</cp:lastModifiedBy>
  <cp:revision>4</cp:revision>
  <cp:lastPrinted>2001-03-14T15:18:00Z</cp:lastPrinted>
  <dcterms:created xsi:type="dcterms:W3CDTF">2019-04-22T13:07:00Z</dcterms:created>
  <dcterms:modified xsi:type="dcterms:W3CDTF">2019-04-22T13:18:00Z</dcterms:modified>
  <cp:category>文档模板 零</cp:category>
</cp:coreProperties>
</file>