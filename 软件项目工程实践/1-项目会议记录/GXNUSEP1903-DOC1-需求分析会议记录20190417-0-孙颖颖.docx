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1267"/>
        <w:gridCol w:w="2124"/>
      </w:tblGrid>
      <w:tr w:rsidR="00A00CD9">
        <w:trPr>
          <w:trHeight w:val="500"/>
        </w:trPr>
        <w:tc>
          <w:tcPr>
            <w:tcW w:w="1267" w:type="dxa"/>
            <w:vAlign w:val="center"/>
          </w:tcPr>
          <w:p w:rsidR="00A00CD9" w:rsidRDefault="00D3011B" w:rsidP="00D3011B"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  <w:bookmarkEnd w:id="0"/>
          </w:p>
        </w:tc>
        <w:tc>
          <w:tcPr>
            <w:tcW w:w="2124" w:type="dxa"/>
            <w:vAlign w:val="center"/>
          </w:tcPr>
          <w:p w:rsidR="00A00CD9" w:rsidRPr="00D3011B" w:rsidRDefault="00382F46" w:rsidP="006F746C"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 w:rsidR="00A00CD9">
        <w:trPr>
          <w:trHeight w:val="495"/>
        </w:trPr>
        <w:tc>
          <w:tcPr>
            <w:tcW w:w="1267" w:type="dxa"/>
            <w:vAlign w:val="center"/>
          </w:tcPr>
          <w:p w:rsidR="00A00CD9" w:rsidRDefault="00D3011B"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  <w:bookmarkEnd w:id="2"/>
          </w:p>
        </w:tc>
        <w:tc>
          <w:tcPr>
            <w:tcW w:w="2124" w:type="dxa"/>
            <w:vAlign w:val="center"/>
          </w:tcPr>
          <w:p w:rsidR="00D3011B" w:rsidRPr="00E42AE1" w:rsidRDefault="00D3011B" w:rsidP="00E42AE1">
            <w:pPr>
              <w:rPr>
                <w:sz w:val="30"/>
                <w:szCs w:val="30"/>
              </w:rPr>
            </w:pPr>
          </w:p>
        </w:tc>
      </w:tr>
      <w:tr w:rsidR="00D3011B">
        <w:trPr>
          <w:trHeight w:val="531"/>
        </w:trPr>
        <w:tc>
          <w:tcPr>
            <w:tcW w:w="1267" w:type="dxa"/>
            <w:vAlign w:val="center"/>
          </w:tcPr>
          <w:p w:rsidR="00D3011B" w:rsidRDefault="00D3011B"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vAlign w:val="center"/>
          </w:tcPr>
          <w:p w:rsidR="00D3011B" w:rsidRDefault="00D3011B">
            <w:pPr>
              <w:outlineLvl w:val="0"/>
              <w:rPr>
                <w:sz w:val="44"/>
              </w:rPr>
            </w:pPr>
          </w:p>
        </w:tc>
      </w:tr>
    </w:tbl>
    <w:p w:rsidR="00A00CD9" w:rsidRDefault="00A00CD9">
      <w:pPr>
        <w:outlineLvl w:val="0"/>
        <w:rPr>
          <w:sz w:val="44"/>
        </w:rPr>
      </w:pPr>
    </w:p>
    <w:p w:rsidR="00A00CD9" w:rsidRDefault="0028535F"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r>
        <w:rPr>
          <w:rFonts w:ascii="微软雅黑" w:eastAsia="微软雅黑" w:hAnsi="微软雅黑" w:cs="微软雅黑" w:hint="eastAsia"/>
          <w:b/>
          <w:spacing w:val="40"/>
          <w:sz w:val="44"/>
        </w:rPr>
        <w:t>广西师范大学计算机学院</w:t>
      </w:r>
    </w:p>
    <w:p w:rsidR="00537223" w:rsidRPr="00537223" w:rsidRDefault="00EF4711" w:rsidP="005A3F62">
      <w:pPr>
        <w:spacing w:beforeLines="50" w:before="120"/>
        <w:jc w:val="center"/>
        <w:outlineLvl w:val="0"/>
        <w:rPr>
          <w:rFonts w:ascii="宋体"/>
          <w:b/>
          <w:spacing w:val="60"/>
          <w:sz w:val="48"/>
        </w:rPr>
      </w:pPr>
      <w:bookmarkStart w:id="4" w:name="_Toc251357562"/>
      <w:r w:rsidRPr="00EF4711">
        <w:rPr>
          <w:rFonts w:ascii="Courier New" w:hAnsi="Courier New" w:hint="eastAsia"/>
          <w:b/>
          <w:spacing w:val="60"/>
          <w:sz w:val="48"/>
          <w:szCs w:val="48"/>
        </w:rPr>
        <w:t>软件工程项目实践</w:t>
      </w:r>
      <w:bookmarkEnd w:id="4"/>
    </w:p>
    <w:p w:rsidR="00A00CD9" w:rsidRDefault="0003340C">
      <w:pPr>
        <w:jc w:val="center"/>
        <w:rPr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250824</wp:posOffset>
                </wp:positionV>
                <wp:extent cx="5715000" cy="0"/>
                <wp:effectExtent l="0" t="19050" r="19050" b="1905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025FB6" id="Line 3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9.75pt" to="45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" o:allowincell="f" strokeweight="4.5pt">
                <v:stroke linestyle="thickThin"/>
              </v:line>
            </w:pict>
          </mc:Fallback>
        </mc:AlternateContent>
      </w:r>
    </w:p>
    <w:p w:rsidR="00D74C8B" w:rsidRPr="003D5897" w:rsidRDefault="00382F46" w:rsidP="005A3F62">
      <w:pPr>
        <w:spacing w:beforeLines="100" w:before="240"/>
        <w:jc w:val="center"/>
        <w:rPr>
          <w:rFonts w:ascii="黑体" w:eastAsia="黑体"/>
          <w:b/>
          <w:i/>
          <w:sz w:val="44"/>
        </w:rPr>
      </w:pPr>
      <w:r w:rsidRPr="003D5897">
        <w:rPr>
          <w:rFonts w:ascii="Arial" w:eastAsia="黑体" w:hAnsi="Arial" w:cs="Arial" w:hint="eastAsia"/>
          <w:b/>
          <w:i/>
          <w:sz w:val="44"/>
        </w:rPr>
        <w:t>〈</w:t>
      </w:r>
      <w:r w:rsidR="000B061A">
        <w:rPr>
          <w:rFonts w:ascii="Arial" w:eastAsia="黑体" w:hAnsi="Arial" w:cs="Arial" w:hint="eastAsia"/>
          <w:b/>
          <w:i/>
          <w:sz w:val="44"/>
        </w:rPr>
        <w:t>需求分析</w:t>
      </w:r>
      <w:r w:rsidR="00BD3B99">
        <w:rPr>
          <w:rFonts w:ascii="Arial" w:eastAsia="黑体" w:hAnsi="Arial" w:cs="Arial" w:hint="eastAsia"/>
          <w:b/>
          <w:i/>
          <w:sz w:val="44"/>
        </w:rPr>
        <w:t>阶段</w:t>
      </w:r>
      <w:r w:rsidRPr="003D5897">
        <w:rPr>
          <w:rFonts w:ascii="Arial" w:eastAsia="黑体" w:hAnsi="Arial" w:cs="Arial" w:hint="eastAsia"/>
          <w:b/>
          <w:i/>
          <w:sz w:val="44"/>
        </w:rPr>
        <w:t>〉</w:t>
      </w:r>
    </w:p>
    <w:p w:rsidR="005E14AF" w:rsidRDefault="008219B8" w:rsidP="008219B8"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 w:rsidR="005A3F62" w:rsidRDefault="005A3F62" w:rsidP="005E14AF">
      <w:pPr>
        <w:jc w:val="center"/>
        <w:rPr>
          <w:rFonts w:ascii="Courier New" w:hAnsi="Courier New"/>
          <w:b/>
          <w:sz w:val="36"/>
          <w:szCs w:val="36"/>
        </w:rPr>
      </w:pPr>
    </w:p>
    <w:p w:rsidR="00A00CD9" w:rsidRDefault="002D5C8F"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ascii="黑体" w:eastAsia="黑体" w:hint="eastAsia"/>
          <w:b/>
          <w:spacing w:val="84"/>
          <w:sz w:val="72"/>
        </w:rPr>
        <w:t>会议记录</w:t>
      </w:r>
    </w:p>
    <w:p w:rsidR="00A00CD9" w:rsidRDefault="00A00CD9">
      <w:pPr>
        <w:jc w:val="center"/>
        <w:rPr>
          <w:sz w:val="28"/>
        </w:rPr>
      </w:pPr>
    </w:p>
    <w:p w:rsidR="00A00CD9" w:rsidRDefault="00A00CD9" w:rsidP="005E14AF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A44C6D" w:rsidRDefault="00A44C6D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A00CD9" w:rsidRPr="00BD3B99" w:rsidRDefault="0093319B" w:rsidP="00BD3B9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BD3B99">
        <w:rPr>
          <w:b/>
          <w:sz w:val="28"/>
        </w:rPr>
        <w:t>2019</w:t>
      </w:r>
      <w:r w:rsidR="00A00CD9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 w:rsidR="00BD3B99">
        <w:rPr>
          <w:b/>
          <w:sz w:val="28"/>
        </w:rPr>
        <w:t>04</w:t>
      </w:r>
      <w:r w:rsidR="00A00CD9">
        <w:rPr>
          <w:rFonts w:hint="eastAsia"/>
          <w:b/>
          <w:sz w:val="28"/>
        </w:rPr>
        <w:t>月</w:t>
      </w:r>
    </w:p>
    <w:p w:rsidR="00E50226" w:rsidRDefault="00E50226" w:rsidP="005C6984">
      <w:pPr>
        <w:jc w:val="center"/>
        <w:rPr>
          <w:rFonts w:ascii="黑体" w:eastAsia="黑体"/>
          <w:sz w:val="28"/>
        </w:rPr>
      </w:pPr>
      <w:r w:rsidRPr="00E50226"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Pr="00E50226">
        <w:rPr>
          <w:rFonts w:ascii="黑体" w:eastAsia="黑体" w:hint="eastAsia"/>
          <w:sz w:val="28"/>
        </w:rPr>
        <w:t>级软件工程专业</w:t>
      </w:r>
    </w:p>
    <w:p w:rsidR="00E50226" w:rsidRDefault="00A91EBC" w:rsidP="005C6984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="00EF4711">
        <w:rPr>
          <w:rFonts w:ascii="黑体" w:eastAsia="黑体" w:hint="eastAsia"/>
          <w:sz w:val="28"/>
        </w:rPr>
        <w:t>级</w:t>
      </w:r>
      <w:r w:rsidR="00E50226">
        <w:rPr>
          <w:rFonts w:ascii="黑体" w:eastAsia="黑体" w:hint="eastAsia"/>
          <w:sz w:val="28"/>
        </w:rPr>
        <w:t>计算机科学与技术专业</w:t>
      </w:r>
    </w:p>
    <w:p w:rsidR="00A00CD9" w:rsidRPr="00726E15" w:rsidRDefault="00A00CD9">
      <w:pPr>
        <w:jc w:val="center"/>
        <w:rPr>
          <w:rFonts w:ascii="黑体" w:eastAsia="黑体"/>
          <w:sz w:val="28"/>
        </w:rPr>
      </w:pPr>
    </w:p>
    <w:p w:rsidR="00D37EB1" w:rsidRPr="00764DA1" w:rsidRDefault="00D37EB1">
      <w:pPr>
        <w:jc w:val="center"/>
        <w:rPr>
          <w:rFonts w:ascii="黑体" w:eastAsia="黑体"/>
          <w:sz w:val="28"/>
        </w:rPr>
      </w:pPr>
    </w:p>
    <w:p w:rsidR="00382F46" w:rsidRDefault="00382F46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项目实践第</w:t>
      </w:r>
      <w:r w:rsidR="003D5897" w:rsidRPr="003D5897">
        <w:rPr>
          <w:rFonts w:ascii="黑体" w:eastAsia="黑体" w:hint="eastAsia"/>
          <w:i/>
          <w:sz w:val="28"/>
        </w:rPr>
        <w:t>〈</w:t>
      </w:r>
      <w:r w:rsidR="00BD3B99">
        <w:rPr>
          <w:rFonts w:ascii="黑体" w:eastAsia="黑体" w:hint="eastAsia"/>
          <w:i/>
          <w:sz w:val="28"/>
        </w:rPr>
        <w:t>0</w:t>
      </w:r>
      <w:r w:rsidR="00BD3B99">
        <w:rPr>
          <w:rFonts w:ascii="黑体" w:eastAsia="黑体"/>
          <w:i/>
          <w:sz w:val="28"/>
        </w:rPr>
        <w:t>3</w:t>
      </w:r>
      <w:r w:rsidR="003D5897" w:rsidRPr="003D5897">
        <w:rPr>
          <w:rFonts w:ascii="黑体" w:eastAsia="黑体" w:hint="eastAsia"/>
          <w:i/>
          <w:sz w:val="28"/>
        </w:rPr>
        <w:t>〉</w:t>
      </w:r>
      <w:r>
        <w:rPr>
          <w:rFonts w:ascii="黑体" w:eastAsia="黑体" w:hint="eastAsia"/>
          <w:sz w:val="28"/>
        </w:rPr>
        <w:t>组</w:t>
      </w:r>
    </w:p>
    <w:p w:rsidR="00B44EAF" w:rsidRPr="00526B5A" w:rsidRDefault="00B44EAF">
      <w:pPr>
        <w:jc w:val="center"/>
        <w:rPr>
          <w:rFonts w:ascii="黑体" w:eastAsia="黑体"/>
          <w:sz w:val="28"/>
        </w:rPr>
      </w:pPr>
    </w:p>
    <w:p w:rsidR="00A00CD9" w:rsidRDefault="0003340C">
      <w:pPr>
        <w:spacing w:line="60" w:lineRule="auto"/>
        <w:jc w:val="center"/>
        <w:rPr>
          <w:rFonts w:ascii="黑体" w:eastAsia="黑体"/>
          <w:sz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17144</wp:posOffset>
                </wp:positionV>
                <wp:extent cx="5486400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5E33A8" id="Line 2" o:spid="_x0000_s1026" style="position:absolute;left:0;text-align:left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.35pt" to="44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" o:allowincell="f" strokeweight="1.5pt"/>
            </w:pict>
          </mc:Fallback>
        </mc:AlternateContent>
      </w:r>
    </w:p>
    <w:p w:rsidR="005C6984" w:rsidRPr="005C698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School of Computer Science &amp; Information Engineering</w:t>
      </w:r>
    </w:p>
    <w:p w:rsidR="00AB093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Guangxi Normal University</w:t>
      </w:r>
      <w:r w:rsidR="00382F46">
        <w:rPr>
          <w:rFonts w:ascii="Courier New" w:hAnsi="Courier New" w:hint="eastAsia"/>
          <w:szCs w:val="28"/>
        </w:rPr>
        <w:t xml:space="preserve"> </w:t>
      </w:r>
    </w:p>
    <w:p w:rsidR="00AF112E" w:rsidRPr="00AF112E" w:rsidRDefault="00AF112E" w:rsidP="00AF112E">
      <w:r>
        <w:rPr>
          <w:rFonts w:hint="eastAsia"/>
        </w:rPr>
        <w:br/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3810</wp:posOffset>
                </wp:positionV>
                <wp:extent cx="6436360" cy="8597900"/>
                <wp:effectExtent l="0" t="0" r="2540" b="0"/>
                <wp:wrapNone/>
                <wp:docPr id="1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时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间：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2019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17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地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点：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理一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05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记录人：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颖</w:t>
                            </w:r>
                            <w:proofErr w:type="gramEnd"/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出席人员：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孙颖颖（组长）、李宛珊（事务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助理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）、吴昊洋（规范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助理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）、王延昭（技术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助理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）、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白珩春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、江俊良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谢聪聪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</w:t>
                            </w:r>
                            <w:bookmarkStart w:id="5" w:name="_GoBack"/>
                            <w:bookmarkEnd w:id="5"/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列席人员：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缺席人员：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无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主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持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议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需求分析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:rsidR="001A1554" w:rsidRDefault="001A1554" w:rsidP="0010258C">
                            <w:pPr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吴昊洋：谢聪聪同学将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“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李老师：软件工程“事物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事件表”四级别填写法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文档中的内容拍成照片发到群里，记得新建一个相册，名字以文档的名字命名。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吴昊洋：（文档分为两部分阅读，第一章一个人看，第二三章两个人看）——（孙颖颖，释记）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Default="001A1554" w:rsidP="009D3A2E">
                            <w:pPr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王延昭：（老师给了一份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2-9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页的完整需求，是以叙事法来写的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，这个故事里有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个情景，共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个组，每个组一个情景来进行分析和调研，这个分析要有一个电子稿，组内人手一份，稿子不要乱涂乱写，最后上交时再写完整版的。每个人都要有情景的分析，划分主谓宾，划时要用约定的符号。这份文稿存在特殊句式，要将其转为常式句，划完主谓宾后，要进行“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事件表”的填写。根据填写的表来画用例图，类图，要用正式图纸画。该文稿有过程叙述、背景，过程可能不完善，需找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老师拿填好的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需求澄清单进行完善，可能会有非技术场景，监理等会扮客户，我们需要做好详细讲解。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</w:t>
                            </w:r>
                          </w:p>
                          <w:p w:rsidR="001A1554" w:rsidRPr="009D3A2E" w:rsidRDefault="001A1554" w:rsidP="009D3A2E">
                            <w:pPr>
                              <w:spacing w:line="360" w:lineRule="auto"/>
                              <w:ind w:firstLine="480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交分析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时，要用蓝笔进行划分，不要用红笔，因为老师要用红笔进行批改。在这些工作时，要有会议记录，会议记录要用正式文档，结束时给监理签字。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EB5E4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工作做完后，文档和图纸要给另一个小组去审核，要用纸质版。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大概三天一个周期，前三天做需求分析，后三天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做需求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审核，需求审核，交接文档时要有收据，我们组抽到的是情景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EB5E4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B5E4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老师记得规范：拿笔点纸时最好用不是笔尖。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B85921" w:rsidRDefault="001A1554" w:rsidP="0010258C">
                            <w:pPr>
                              <w:spacing w:line="360" w:lineRule="auto"/>
                              <w:rPr>
                                <w:rFonts w:ascii="宋体" w:hAnsi="宋体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文档划分时，每个组员抄到笔记本上或弄成电子版，进行划分，三天后完成</w:t>
                            </w:r>
                            <w:r w:rsidRPr="009D3A2E"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王延昭：（组内成果最终版，电子版和纸质版给监理，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训练长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及交接小组各一份）——（孙颖颖——释记）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讲的是对问题的有原子分解。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“怎么做”是抓住问题的重点和解决问题的所采取的方法。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④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“怎么样”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是解决问题的程度和效果，是针对个人和小组的总结和评价。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⑤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“是什么”之问题解决后所得的结果。）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（释记——谢聪聪）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吴昊洋：（工作规范划分为六个重点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① 计算机使用规范，成员需要使用自己的计算机，工作文档要注意保密性和安全性。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②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项目文档规范，第三页和第四页的图表规范是重点。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-9.05pt;margin-top:.3pt;width:506.8pt;height:67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时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间：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2019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4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17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日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地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点：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理一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05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记录人：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颖</w:t>
                      </w:r>
                      <w:proofErr w:type="gramEnd"/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出席人员：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孙颖颖（组长）、李宛珊（事务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助理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）、吴昊洋（规范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助理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）、王延昭（技术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助理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）、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白珩春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、江俊良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谢聪聪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</w:t>
                      </w:r>
                      <w:bookmarkStart w:id="6" w:name="_GoBack"/>
                      <w:bookmarkEnd w:id="6"/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列席人员：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缺席人员：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无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主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持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议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需求分析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 </w:t>
                      </w:r>
                    </w:p>
                    <w:p w:rsidR="001A1554" w:rsidRDefault="001A1554" w:rsidP="0010258C">
                      <w:pPr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吴昊洋：谢聪聪同学将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“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李老师：软件工程“事物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事件表”四级别填写法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文档中的内容拍成照片发到群里，记得新建一个相册，名字以文档的名字命名。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吴昊洋：（文档分为两部分阅读，第一章一个人看，第二三章两个人看）——（孙颖颖，释记）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Default="001A1554" w:rsidP="009D3A2E">
                      <w:pPr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王延昭：（老师给了一份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2-9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页的完整需求，是以叙事法来写的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，这个故事里有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14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个情景，共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14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个组，每个组一个情景来进行分析和调研，这个分析要有一个电子稿，组内人手一份，稿子不要乱涂乱写，最后上交时再写完整版的。每个人都要有情景的分析，划分主谓宾，划时要用约定的符号。这份文稿存在特殊句式，要将其转为常式句，划完主谓宾后，要进行“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事件表”的填写。根据填写的表来画用例图，类图，要用正式图纸画。该文稿有过程叙述、背景，过程可能不完善，需找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老师拿填好的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需求澄清单进行完善，可能会有非技术场景，监理等会扮客户，我们需要做好详细讲解。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</w:t>
                      </w:r>
                    </w:p>
                    <w:p w:rsidR="001A1554" w:rsidRPr="009D3A2E" w:rsidRDefault="001A1554" w:rsidP="009D3A2E">
                      <w:pPr>
                        <w:spacing w:line="360" w:lineRule="auto"/>
                        <w:ind w:firstLine="480"/>
                        <w:rPr>
                          <w:sz w:val="24"/>
                          <w:szCs w:val="24"/>
                          <w:u w:val="dotted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交分析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时，要用蓝笔进行划分，不要用红笔，因为老师要用红笔进行批改。在这些工作时，要有会议记录，会议记录要用正式文档，结束时给监理签字。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EB5E4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工作做完后，文档和图纸要给另一个小组去审核，要用纸质版。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大概三天一个周期，前三天做需求分析，后三天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做需求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审核，需求审核，交接文档时要有收据，我们组抽到的是情景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EB5E4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B5E4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老师记得规范：拿笔点纸时最好用不是笔尖。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B85921" w:rsidRDefault="001A1554" w:rsidP="0010258C">
                      <w:pPr>
                        <w:spacing w:line="360" w:lineRule="auto"/>
                        <w:rPr>
                          <w:rFonts w:ascii="宋体" w:hAnsi="宋体"/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文档划分时，每个组员抄到笔记本上或弄成电子版，进行划分，三天后完成</w:t>
                      </w:r>
                      <w:r w:rsidRPr="009D3A2E"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王延昭：（组内成果最终版，电子版和纸质版给监理，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训练长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及交接小组各一份）——（孙颖颖——释记）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讲的是对问题的有原子分解。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“怎么做”是抓住问题的重点和解决问题的所采取的方法。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④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“怎么样”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是解决问题的程度和效果，是针对个人和小组的总结和评价。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⑤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“是什么”之问题解决后所得的结果。）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（释记——谢聪聪）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吴昊洋：（工作规范划分为六个重点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① 计算机使用规范，成员需要使用自己的计算机，工作文档要注意保密性和安全性。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②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项目文档规范，第三页和第四页的图表规范是重点。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-6985</wp:posOffset>
                </wp:positionV>
                <wp:extent cx="6436360" cy="8597900"/>
                <wp:effectExtent l="0" t="0" r="2540" b="0"/>
                <wp:wrapNone/>
                <wp:docPr id="9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李宛珊：给组员打印时，是打印全部还是只打印情景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？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王延昭：（打印情景G）——（孙颖颖，释记）</w:t>
                            </w: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吴昊洋：（技术助理，将这份文档看一下，等下重点讲给大家）——（孙颖颖，释记）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吴昊洋：根据上节课的内容，我们开始今天的第一个任务：“做什么”，即情景G的需求分析。第二点：“为什么”，为什么做情景分析？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孙颖颖：（为了画出“事物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事件表”）——（孙颖颖，思考）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吴昊洋：技术助理讲一下。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王延昭：因为我们要做出门禁管理系统，所以第一步是要先做需求分析。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吴昊洋：（我觉得是为了更好的去了解客户需要什么，做出接近客户需求的东西，使客户满意。）——（孙颖颖，释记）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吴昊洋：没有补充的，就进行下一步，第三步“怎么做。”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谢聪聪：要进行主、谓、宾划分。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孙颖颖：分三句，每句两—三个人。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李宛珊：每个人可能对自己不负责的句子不了解。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吴昊洋：那就讨论完之后，在一定的时间内完成，最后再一起讨论。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王延昭：大家可能对句子不太熟悉，可先每个人对情景进行阅读，再来分工讨论。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吴昊洋：先集体分析句子中的主谓宾，再分工讨论定、状、补。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李宛珊：每人先画出来，再选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代表说自己的想法。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王延昭：我坚持自己意见，每个人都划自己的，然后最后集中讨论。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吴昊洋：技术助理定个时间吧。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王延昭：大家觉得自己多久可以划完。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谢聪聪：十分钟吧。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吴昊洋：这个句子中的黑色是原定句中的，需求即属性。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吴昊洋：经过讨论，我们做到的程度，即第四步，“怎么样”，完成的基本程度为四分之一，划分主谓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宾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完成。事务事件表及用例图类图未完成。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白珩椿：（这个要三天左右完成）——（孙颖颖，释记）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吴昊洋：（将情景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的特殊句式变成常规句式，完成了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主谓宾定状补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的划分。）——（孙颖颖，释记）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27" type="#_x0000_t202" style="position:absolute;left:0;text-align:left;margin-left:-9.05pt;margin-top:-.55pt;width:506.8pt;height:67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李宛珊：给组员打印时，是打印全部还是只打印情景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？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王延昭：（打印情景G）——（孙颖颖，释记）</w:t>
                      </w: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吴昊洋：（技术助理，将这份文档看一下，等下重点讲给大家）——（孙颖颖，释记）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吴昊洋：根据上节课的内容，我们开始今天的第一个任务：“做什么”，即情景G的需求分析。第二点：“为什么”，为什么做情景分析？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孙颖颖：（为了画出“事物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事件表”）——（孙颖颖，思考）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吴昊洋：技术助理讲一下。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王延昭：因为我们要做出门禁管理系统，所以第一步是要先做需求分析。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吴昊洋：（我觉得是为了更好的去了解客户需要什么，做出接近客户需求的东西，使客户满意。）——（孙颖颖，释记）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吴昊洋：没有补充的，就进行下一步，第三步“怎么做。”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谢聪聪：要进行主、谓、宾划分。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孙颖颖：分三句，每句两—三个人。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李宛珊：每个人可能对自己不负责的句子不了解。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吴昊洋：那就讨论完之后，在一定的时间内完成，最后再一起讨论。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王延昭：大家可能对句子不太熟悉，可先每个人对情景进行阅读，再来分工讨论。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吴昊洋：先集体分析句子中的主谓宾，再分工讨论定、状、补。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李宛珊：每人先画出来，再选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代表说自己的想法。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王延昭：我坚持自己意见，每个人都划自己的，然后最后集中讨论。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吴昊洋：技术助理定个时间吧。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王延昭：大家觉得自己多久可以划完。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谢聪聪：十分钟吧。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吴昊洋：这个句子中的黑色是原定句中的，需求即属性。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吴昊洋：经过讨论，我们做到的程度，即第四步，“怎么样”，完成的基本程度为四分之一，划分主谓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宾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完成。事务事件表及用例图类图未完成。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白珩椿：（这个要三天左右完成）——（孙颖颖，释记）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吴昊洋：（将情景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的特殊句式变成常规句式，完成了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主谓宾定状补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的划分。）——（孙颖颖，释记）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36830</wp:posOffset>
                </wp:positionV>
                <wp:extent cx="6436360" cy="8597900"/>
                <wp:effectExtent l="0" t="0" r="2540" b="0"/>
                <wp:wrapNone/>
                <wp:docPr id="8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思考：（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昊洋说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的第五步“是什么”）——（孙颖颖，思考）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吴昊洋：（做了五件事，第一件事：阅读材料，拍照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片发群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；第二件事，技术助理回来告知情景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为我们的分析文档。）——（孙颖颖，释记）</w:t>
                            </w: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吴昊洋：（这是做什么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；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为什么：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为了方便后续工作，为了确定用户需求。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4800DA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怎么做：小组分工，是集体讨论，有人是分组讨论。）——（孙颖颖，释记）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监理：（话太多，不够简洁）——（孙颖颖，释记）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吴昊洋：（怎么做：分工，划分句子成分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4800DA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怎么样：完成了情景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的四分之三的句子分析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是什么：对情景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的四分之三进行句式划分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监理：（你同意吗？）——（孙颖颖，释记）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谢聪聪：（怎么样中的程度只划分两句，四分之三不够准确。）——（孙颖颖，释记）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监理：（你同意吗？）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王延昭：我不同意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监理：工作量呢，无证明。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监理：打多少分，十分制。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3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分，按工作量来打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4800DA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有同意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吗？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4800DA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其中有不同意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8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8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分的话，没有证明，规范助理打几份。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吴昊洋：打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7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监理：这次课打几分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7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分，下次课补上。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监理：会议记录谁的贡献最大？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D56E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组全体成员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监理：最大要有区分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王延昭：算算贡献度。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28" type="#_x0000_t202" style="position:absolute;left:0;text-align:left;margin-left:-9.05pt;margin-top:2.9pt;width:506.8pt;height:6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2OLgIAAFo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思考：（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昊洋说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的第五步“是什么”）——（孙颖颖，思考）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吴昊洋：（做了五件事，第一件事：阅读材料，拍照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片发群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；第二件事，技术助理回来告知情景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为我们的分析文档。）——（孙颖颖，释记）</w:t>
                      </w: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吴昊洋：（这是做什么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；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为什么：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为了方便后续工作，为了确定用户需求。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4800DA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怎么做：小组分工，是集体讨论，有人是分组讨论。）——（孙颖颖，释记）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监理：（话太多，不够简洁）——（孙颖颖，释记）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吴昊洋：（怎么做：分工，划分句子成分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4800DA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怎么样：完成了情景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的四分之三的句子分析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是什么：对情景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的四分之三进行句式划分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监理：（你同意吗？）——（孙颖颖，释记）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谢聪聪：（怎么样中的程度只划分两句，四分之三不够准确。）——（孙颖颖，释记）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监理：（你同意吗？）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王延昭：我不同意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监理：工作量呢，无证明。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监理：打多少分，十分制。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3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分，按工作量来打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4800DA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有同意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吗？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4800DA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其中有不同意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8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8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分的话，没有证明，规范助理打几份。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吴昊洋：打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7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监理：这次课打几分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7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分，下次课补上。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监理：会议记录谁的贡献最大？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D56E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组全体成员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监理：最大要有区分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王延昭：算算贡献度。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8255</wp:posOffset>
                </wp:positionV>
                <wp:extent cx="6436360" cy="8597900"/>
                <wp:effectExtent l="0" t="0" r="2540" b="0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监理：时间不够怎么算，对江俊良说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江俊良：吴昊洋（主持人）发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100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，其余人平分。</w:t>
                            </w: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9" type="#_x0000_t202" style="position:absolute;left:0;text-align:left;margin-left:-9.05pt;margin-top:.65pt;width:506.8pt;height:6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监理：时间不够怎么算，对江俊良说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江俊良：吴昊洋（主持人）发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100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，其余人平分。</w:t>
                      </w: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13970</wp:posOffset>
                </wp:positionV>
                <wp:extent cx="6436360" cy="8597900"/>
                <wp:effectExtent l="0" t="0" r="2540" b="0"/>
                <wp:wrapNone/>
                <wp:docPr id="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04" o:spid="_x0000_s1030" type="#_x0000_t202" style="position:absolute;left:0;text-align:left;margin-left:-9.05pt;margin-top:1.1pt;width:506.8pt;height:67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0II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SEsM0&#10;SvQkhkDewkBm+Tz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-5715</wp:posOffset>
                </wp:positionV>
                <wp:extent cx="6436360" cy="8597900"/>
                <wp:effectExtent l="0" t="0" r="2540" b="0"/>
                <wp:wrapNone/>
                <wp:docPr id="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05" o:spid="_x0000_s1031" type="#_x0000_t202" style="position:absolute;left:0;text-align:left;margin-left:-9.05pt;margin-top:-.45pt;width:506.8pt;height:6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17780</wp:posOffset>
                </wp:positionV>
                <wp:extent cx="6436360" cy="8597900"/>
                <wp:effectExtent l="0" t="0" r="2540" b="0"/>
                <wp:wrapNone/>
                <wp:docPr id="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06" o:spid="_x0000_s1032" type="#_x0000_t202" style="position:absolute;left:0;text-align:left;margin-left:-9.05pt;margin-top:1.4pt;width:506.8pt;height:6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ls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cEsM0&#10;SvQkhkDewkBm+TL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-1905</wp:posOffset>
                </wp:positionV>
                <wp:extent cx="6436360" cy="8597900"/>
                <wp:effectExtent l="0" t="0" r="2540" b="0"/>
                <wp:wrapNone/>
                <wp:docPr id="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10" o:spid="_x0000_s1033" type="#_x0000_t202" style="position:absolute;left:0;text-align:left;margin-left:-9.05pt;margin-top:-.15pt;width:506.8pt;height:6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12700</wp:posOffset>
                </wp:positionV>
                <wp:extent cx="6436360" cy="8597900"/>
                <wp:effectExtent l="0" t="0" r="2540" b="0"/>
                <wp:wrapNone/>
                <wp:docPr id="2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11" o:spid="_x0000_s1034" type="#_x0000_t202" style="position:absolute;left:0;text-align:left;margin-left:-9.05pt;margin-top:1pt;width:506.8pt;height:6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BA6"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1905</wp:posOffset>
                </wp:positionV>
                <wp:extent cx="6436360" cy="8597900"/>
                <wp:effectExtent l="0" t="0" r="2540" b="0"/>
                <wp:wrapNone/>
                <wp:docPr id="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12" o:spid="_x0000_s1035" type="#_x0000_t202" style="position:absolute;left:0;text-align:left;margin-left:-9.05pt;margin-top:.15pt;width:506.8pt;height:6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F112E" w:rsidRPr="00AF112E" w:rsidSect="008F11C7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782" w:right="656" w:bottom="1248" w:left="162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C96" w:rsidRDefault="00355C96">
      <w:r>
        <w:separator/>
      </w:r>
    </w:p>
  </w:endnote>
  <w:endnote w:type="continuationSeparator" w:id="0">
    <w:p w:rsidR="00355C96" w:rsidRDefault="0035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>
      <w:rPr>
        <w:noProof/>
      </w:rPr>
      <w:t>2019-4-22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>
      <w:rPr>
        <w:rFonts w:hint="eastAsia"/>
        <w:noProof/>
      </w:rPr>
      <w:t>下午</w:t>
    </w:r>
    <w:r>
      <w:rPr>
        <w:rFonts w:hint="eastAsia"/>
        <w:noProof/>
      </w:rPr>
      <w:t>1</w:t>
    </w:r>
    <w:r>
      <w:rPr>
        <w:rFonts w:hint="eastAsia"/>
        <w:noProof/>
      </w:rPr>
      <w:t>时</w:t>
    </w:r>
    <w:r>
      <w:rPr>
        <w:rFonts w:hint="eastAsia"/>
        <w:noProof/>
      </w:rPr>
      <w:t>22</w:t>
    </w:r>
    <w:r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3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Pr="002E616B" w:rsidRDefault="001A1554" w:rsidP="002E616B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>
      <w:rPr>
        <w:noProof/>
      </w:rPr>
      <w:t>2019-4-22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>
      <w:rPr>
        <w:rFonts w:hint="eastAsia"/>
        <w:noProof/>
      </w:rPr>
      <w:t>下午</w:t>
    </w:r>
    <w:r>
      <w:rPr>
        <w:rFonts w:hint="eastAsia"/>
        <w:noProof/>
      </w:rPr>
      <w:t>1</w:t>
    </w:r>
    <w:r>
      <w:rPr>
        <w:rFonts w:hint="eastAsia"/>
        <w:noProof/>
      </w:rPr>
      <w:t>时</w:t>
    </w:r>
    <w:r>
      <w:rPr>
        <w:rFonts w:hint="eastAsia"/>
        <w:noProof/>
      </w:rPr>
      <w:t>22</w:t>
    </w:r>
    <w:r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C96" w:rsidRDefault="00355C96">
      <w:r>
        <w:separator/>
      </w:r>
    </w:p>
  </w:footnote>
  <w:footnote w:type="continuationSeparator" w:id="0">
    <w:p w:rsidR="00355C96" w:rsidRDefault="00355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6AC8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6307A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112E8E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554F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81466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7B272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32C76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A48D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53AA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D5A2F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6A929E9"/>
    <w:multiLevelType w:val="hybridMultilevel"/>
    <w:tmpl w:val="3A82DE5A"/>
    <w:lvl w:ilvl="0" w:tplc="52563218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>
    <w:nsid w:val="21DA61EB"/>
    <w:multiLevelType w:val="hybridMultilevel"/>
    <w:tmpl w:val="F1C60016"/>
    <w:lvl w:ilvl="0" w:tplc="AA027CDE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>
    <w:nsid w:val="44117835"/>
    <w:multiLevelType w:val="singleLevel"/>
    <w:tmpl w:val="D7DEFDC2"/>
    <w:lvl w:ilvl="0">
      <w:start w:val="7"/>
      <w:numFmt w:val="bullet"/>
      <w:lvlText w:val="★"/>
      <w:lvlJc w:val="left"/>
      <w:pPr>
        <w:tabs>
          <w:tab w:val="num" w:pos="276"/>
        </w:tabs>
        <w:ind w:left="276" w:hanging="276"/>
      </w:pPr>
      <w:rPr>
        <w:rFonts w:ascii="黑体" w:eastAsia="黑体" w:hAnsi="Times New Roman" w:hint="eastAsia"/>
      </w:rPr>
    </w:lvl>
  </w:abstractNum>
  <w:abstractNum w:abstractNumId="13">
    <w:nsid w:val="6E0921A1"/>
    <w:multiLevelType w:val="hybridMultilevel"/>
    <w:tmpl w:val="46A2170A"/>
    <w:lvl w:ilvl="0" w:tplc="E410C140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81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99"/>
    <w:rsid w:val="0000052C"/>
    <w:rsid w:val="00000C21"/>
    <w:rsid w:val="00005719"/>
    <w:rsid w:val="00005E7D"/>
    <w:rsid w:val="0003340C"/>
    <w:rsid w:val="00036C64"/>
    <w:rsid w:val="00071C3B"/>
    <w:rsid w:val="0007339A"/>
    <w:rsid w:val="000A7BCA"/>
    <w:rsid w:val="000B061A"/>
    <w:rsid w:val="000C18E3"/>
    <w:rsid w:val="000C3102"/>
    <w:rsid w:val="000E3EED"/>
    <w:rsid w:val="000F2A91"/>
    <w:rsid w:val="00101F3C"/>
    <w:rsid w:val="0010258C"/>
    <w:rsid w:val="00105859"/>
    <w:rsid w:val="00105A3E"/>
    <w:rsid w:val="00107DFC"/>
    <w:rsid w:val="00110962"/>
    <w:rsid w:val="001348DF"/>
    <w:rsid w:val="00143E17"/>
    <w:rsid w:val="0015314A"/>
    <w:rsid w:val="001669A0"/>
    <w:rsid w:val="00171C4D"/>
    <w:rsid w:val="0018072A"/>
    <w:rsid w:val="00181742"/>
    <w:rsid w:val="001978D7"/>
    <w:rsid w:val="001A1554"/>
    <w:rsid w:val="001C16AB"/>
    <w:rsid w:val="001D2A1F"/>
    <w:rsid w:val="001E3232"/>
    <w:rsid w:val="001F041C"/>
    <w:rsid w:val="00235A3C"/>
    <w:rsid w:val="00236C44"/>
    <w:rsid w:val="0023764B"/>
    <w:rsid w:val="00283EBA"/>
    <w:rsid w:val="0028535F"/>
    <w:rsid w:val="002943EC"/>
    <w:rsid w:val="002C630E"/>
    <w:rsid w:val="002D1672"/>
    <w:rsid w:val="002D4128"/>
    <w:rsid w:val="002D5C8F"/>
    <w:rsid w:val="002E616B"/>
    <w:rsid w:val="00312750"/>
    <w:rsid w:val="00320464"/>
    <w:rsid w:val="00335C57"/>
    <w:rsid w:val="00355075"/>
    <w:rsid w:val="00355C96"/>
    <w:rsid w:val="00361DB0"/>
    <w:rsid w:val="00382F46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028B"/>
    <w:rsid w:val="00452A56"/>
    <w:rsid w:val="00463DC6"/>
    <w:rsid w:val="004800DA"/>
    <w:rsid w:val="00484612"/>
    <w:rsid w:val="004915C3"/>
    <w:rsid w:val="004C3B5F"/>
    <w:rsid w:val="00505E15"/>
    <w:rsid w:val="00514EB8"/>
    <w:rsid w:val="00515B35"/>
    <w:rsid w:val="00526B5A"/>
    <w:rsid w:val="00527B5A"/>
    <w:rsid w:val="0053200C"/>
    <w:rsid w:val="00537223"/>
    <w:rsid w:val="00555C02"/>
    <w:rsid w:val="00560792"/>
    <w:rsid w:val="0056267B"/>
    <w:rsid w:val="0056771B"/>
    <w:rsid w:val="00570C56"/>
    <w:rsid w:val="00575FD9"/>
    <w:rsid w:val="00580BEE"/>
    <w:rsid w:val="005A3F62"/>
    <w:rsid w:val="005C6984"/>
    <w:rsid w:val="005E14AF"/>
    <w:rsid w:val="005E6021"/>
    <w:rsid w:val="00607DBC"/>
    <w:rsid w:val="00614171"/>
    <w:rsid w:val="00632EBE"/>
    <w:rsid w:val="00662CE9"/>
    <w:rsid w:val="006A58CD"/>
    <w:rsid w:val="006E3AB3"/>
    <w:rsid w:val="006E4A1C"/>
    <w:rsid w:val="006F746C"/>
    <w:rsid w:val="00726E15"/>
    <w:rsid w:val="0073161F"/>
    <w:rsid w:val="00735268"/>
    <w:rsid w:val="0075170E"/>
    <w:rsid w:val="007537F1"/>
    <w:rsid w:val="00764DA1"/>
    <w:rsid w:val="007669C7"/>
    <w:rsid w:val="00774210"/>
    <w:rsid w:val="00775E80"/>
    <w:rsid w:val="00781419"/>
    <w:rsid w:val="007C227F"/>
    <w:rsid w:val="007C5A4B"/>
    <w:rsid w:val="007D05B0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7933"/>
    <w:rsid w:val="00870DBF"/>
    <w:rsid w:val="0088191D"/>
    <w:rsid w:val="00894944"/>
    <w:rsid w:val="008A071D"/>
    <w:rsid w:val="008B275C"/>
    <w:rsid w:val="008B3B01"/>
    <w:rsid w:val="008D5725"/>
    <w:rsid w:val="008F11C7"/>
    <w:rsid w:val="008F6051"/>
    <w:rsid w:val="008F6E6D"/>
    <w:rsid w:val="00912416"/>
    <w:rsid w:val="00930692"/>
    <w:rsid w:val="0093319B"/>
    <w:rsid w:val="009379BD"/>
    <w:rsid w:val="0094399E"/>
    <w:rsid w:val="0096292E"/>
    <w:rsid w:val="00965AAA"/>
    <w:rsid w:val="009812A0"/>
    <w:rsid w:val="00987137"/>
    <w:rsid w:val="00991F74"/>
    <w:rsid w:val="009A5D6A"/>
    <w:rsid w:val="009B632E"/>
    <w:rsid w:val="009D0403"/>
    <w:rsid w:val="009D3A2E"/>
    <w:rsid w:val="00A00CD9"/>
    <w:rsid w:val="00A02661"/>
    <w:rsid w:val="00A44C6D"/>
    <w:rsid w:val="00A4709A"/>
    <w:rsid w:val="00A535D0"/>
    <w:rsid w:val="00A55458"/>
    <w:rsid w:val="00A602F8"/>
    <w:rsid w:val="00A841F8"/>
    <w:rsid w:val="00A910F8"/>
    <w:rsid w:val="00A91EBC"/>
    <w:rsid w:val="00AA4E35"/>
    <w:rsid w:val="00AB0934"/>
    <w:rsid w:val="00AC7BEA"/>
    <w:rsid w:val="00AD2122"/>
    <w:rsid w:val="00AF112E"/>
    <w:rsid w:val="00AF32B0"/>
    <w:rsid w:val="00AF6F40"/>
    <w:rsid w:val="00B11E24"/>
    <w:rsid w:val="00B44EAF"/>
    <w:rsid w:val="00B453CB"/>
    <w:rsid w:val="00B54349"/>
    <w:rsid w:val="00B5750B"/>
    <w:rsid w:val="00B85921"/>
    <w:rsid w:val="00BB4227"/>
    <w:rsid w:val="00BC59D1"/>
    <w:rsid w:val="00BD3B99"/>
    <w:rsid w:val="00BD6C64"/>
    <w:rsid w:val="00C25438"/>
    <w:rsid w:val="00C47746"/>
    <w:rsid w:val="00C52E49"/>
    <w:rsid w:val="00C71734"/>
    <w:rsid w:val="00C77F89"/>
    <w:rsid w:val="00C805EC"/>
    <w:rsid w:val="00CA69EC"/>
    <w:rsid w:val="00CB294C"/>
    <w:rsid w:val="00CC081C"/>
    <w:rsid w:val="00CC1292"/>
    <w:rsid w:val="00CD2784"/>
    <w:rsid w:val="00CE642A"/>
    <w:rsid w:val="00D07BCB"/>
    <w:rsid w:val="00D101A9"/>
    <w:rsid w:val="00D12FBD"/>
    <w:rsid w:val="00D3011B"/>
    <w:rsid w:val="00D37EB1"/>
    <w:rsid w:val="00D41BA6"/>
    <w:rsid w:val="00D43FE5"/>
    <w:rsid w:val="00D515CF"/>
    <w:rsid w:val="00D56E8C"/>
    <w:rsid w:val="00D61AC1"/>
    <w:rsid w:val="00D64546"/>
    <w:rsid w:val="00D74C8B"/>
    <w:rsid w:val="00D77907"/>
    <w:rsid w:val="00DA7DB2"/>
    <w:rsid w:val="00DC2C26"/>
    <w:rsid w:val="00DD1202"/>
    <w:rsid w:val="00DD1934"/>
    <w:rsid w:val="00DD2087"/>
    <w:rsid w:val="00DE2DD0"/>
    <w:rsid w:val="00DE3F59"/>
    <w:rsid w:val="00DF5AE0"/>
    <w:rsid w:val="00E15164"/>
    <w:rsid w:val="00E26F03"/>
    <w:rsid w:val="00E42AE1"/>
    <w:rsid w:val="00E50226"/>
    <w:rsid w:val="00E63109"/>
    <w:rsid w:val="00E77F9D"/>
    <w:rsid w:val="00E865B7"/>
    <w:rsid w:val="00E90F34"/>
    <w:rsid w:val="00EA30D9"/>
    <w:rsid w:val="00EB0503"/>
    <w:rsid w:val="00EB5E4C"/>
    <w:rsid w:val="00EC63BC"/>
    <w:rsid w:val="00ED122C"/>
    <w:rsid w:val="00ED1E27"/>
    <w:rsid w:val="00ED28B6"/>
    <w:rsid w:val="00EE0036"/>
    <w:rsid w:val="00EF4711"/>
    <w:rsid w:val="00F36581"/>
    <w:rsid w:val="00FC06C6"/>
    <w:rsid w:val="00FD5D40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10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10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3454;&#35757;\02-&#35268;&#33539;&#23398;&#20064;&#38454;&#27573;&#27169;&#26495;\2-&#35268;&#33539;&#23398;&#20064;&#38454;&#27573;&#27169;&#26495;\&#25991;&#26723;\GXNUCSE-TPL0-&#36719;&#20214;&#24037;&#31243;&#39033;&#30446;&#23454;&#36341;&#20250;&#35758;&#35760;&#24405;&#27169;&#26495;-20190401-0-JiangYY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GXNUCSE-TPL0-软件工程项目实践会议记录模板-20190401-0-JiangYY.dot</Template>
  <TotalTime>1</TotalTime>
  <Pages>11</Pages>
  <Words>34</Words>
  <Characters>197</Characters>
  <Application>Microsoft Office Word</Application>
  <DocSecurity>0</DocSecurity>
  <Lines>1</Lines>
  <Paragraphs>1</Paragraphs>
  <ScaleCrop>false</ScaleCrop>
  <Manager>李肖坚</Manager>
  <Company>广西师范大学计算机科学与信息工程学院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软件工程项目实践会议记录</dc:title>
  <dc:subject>软件工程项目实践</dc:subject>
  <dc:creator>DELL</dc:creator>
  <cp:keywords>软件工程 会议记录</cp:keywords>
  <dc:description>本模板为计算机学院2016级计算机科学与技术、2016级软件工程的软件开发项目实践而制作</dc:description>
  <cp:lastModifiedBy>Administrator</cp:lastModifiedBy>
  <cp:revision>2</cp:revision>
  <cp:lastPrinted>2001-03-14T15:18:00Z</cp:lastPrinted>
  <dcterms:created xsi:type="dcterms:W3CDTF">2019-04-22T06:23:00Z</dcterms:created>
  <dcterms:modified xsi:type="dcterms:W3CDTF">2019-04-22T06:23:00Z</dcterms:modified>
  <cp:category>文档模板 零</cp:category>
</cp:coreProperties>
</file>