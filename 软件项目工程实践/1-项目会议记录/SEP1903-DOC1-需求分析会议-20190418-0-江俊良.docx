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D1672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bookmarkStart w:id="4" w:name="_Toc251357561"/>
      <w:r>
        <w:rPr>
          <w:rFonts w:ascii="楷体_GB2312" w:eastAsia="楷体_GB2312" w:hint="eastAsia"/>
          <w:b/>
          <w:spacing w:val="40"/>
          <w:sz w:val="44"/>
        </w:rPr>
        <w:t>广西师范大学</w:t>
      </w:r>
      <w:r w:rsidR="00EF4711">
        <w:rPr>
          <w:rFonts w:ascii="楷体_GB2312" w:eastAsia="楷体_GB2312" w:hint="eastAsia"/>
          <w:b/>
          <w:spacing w:val="40"/>
          <w:sz w:val="44"/>
        </w:rPr>
        <w:t>计</w:t>
      </w:r>
      <w:r w:rsidR="00382F46">
        <w:rPr>
          <w:rFonts w:ascii="楷体_GB2312" w:eastAsia="楷体_GB2312" w:hint="eastAsia"/>
          <w:b/>
          <w:spacing w:val="40"/>
          <w:sz w:val="44"/>
        </w:rPr>
        <w:t>算机</w:t>
      </w:r>
      <w:r w:rsidR="00EF4711">
        <w:rPr>
          <w:rFonts w:ascii="楷体_GB2312" w:eastAsia="楷体_GB2312" w:hint="eastAsia"/>
          <w:b/>
          <w:spacing w:val="40"/>
          <w:sz w:val="44"/>
        </w:rPr>
        <w:t>学院</w:t>
      </w:r>
      <w:bookmarkEnd w:id="4"/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5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5"/>
    </w:p>
    <w:p w:rsidR="00A00CD9" w:rsidRDefault="002B0038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3810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9B239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3D5897" w:rsidRDefault="00382F46" w:rsidP="005A3F62">
      <w:pPr>
        <w:spacing w:beforeLines="100" w:before="240"/>
        <w:jc w:val="center"/>
        <w:rPr>
          <w:rFonts w:ascii="黑体" w:eastAsia="黑体"/>
          <w:b/>
          <w:i/>
          <w:sz w:val="44"/>
        </w:rPr>
      </w:pPr>
      <w:r w:rsidRPr="003D5897">
        <w:rPr>
          <w:rFonts w:ascii="Arial" w:eastAsia="黑体" w:hAnsi="Arial" w:cs="Arial" w:hint="eastAsia"/>
          <w:b/>
          <w:i/>
          <w:sz w:val="44"/>
        </w:rPr>
        <w:t>〈</w:t>
      </w:r>
      <w:r w:rsidR="002B0038">
        <w:rPr>
          <w:rFonts w:ascii="Arial" w:eastAsia="黑体" w:hAnsi="Arial" w:cs="Arial" w:hint="eastAsia"/>
          <w:b/>
          <w:i/>
          <w:sz w:val="44"/>
        </w:rPr>
        <w:t>需求分析</w:t>
      </w:r>
      <w:r w:rsidRPr="003D5897">
        <w:rPr>
          <w:rFonts w:ascii="Arial" w:eastAsia="黑体" w:hAnsi="Arial" w:cs="Arial" w:hint="eastAsia"/>
          <w:b/>
          <w:i/>
          <w:sz w:val="44"/>
        </w:rPr>
        <w:t>〉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Default="0093319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2B0038">
        <w:rPr>
          <w:rFonts w:hint="eastAsia"/>
          <w:b/>
          <w:sz w:val="28"/>
        </w:rPr>
        <w:t>2019</w:t>
      </w:r>
      <w:r>
        <w:rPr>
          <w:rFonts w:hint="eastAsia"/>
          <w:b/>
          <w:sz w:val="28"/>
        </w:rPr>
        <w:t xml:space="preserve"> 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E50226">
        <w:rPr>
          <w:b/>
          <w:sz w:val="28"/>
        </w:rPr>
        <w:t xml:space="preserve"> </w:t>
      </w:r>
      <w:r w:rsidR="002B0038"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 xml:space="preserve"> </w:t>
      </w:r>
      <w:r w:rsidR="00A00CD9">
        <w:rPr>
          <w:rFonts w:hint="eastAsia"/>
          <w:b/>
          <w:sz w:val="28"/>
        </w:rPr>
        <w:t>月</w:t>
      </w:r>
    </w:p>
    <w:p w:rsidR="00A00CD9" w:rsidRDefault="00A00CD9">
      <w:pPr>
        <w:jc w:val="center"/>
        <w:rPr>
          <w:sz w:val="28"/>
        </w:rPr>
      </w:pP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2B0038">
        <w:rPr>
          <w:rFonts w:ascii="黑体" w:eastAsia="黑体" w:hint="eastAsia"/>
          <w:i/>
          <w:sz w:val="28"/>
        </w:rPr>
        <w:t>03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2B0038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19050" b="1905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0E4B4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0" t="0" r="21590" b="12700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2B0038">
                            <w:pPr>
                              <w:spacing w:line="360" w:lineRule="auto"/>
                              <w:ind w:leftChars="200" w:left="420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2019041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8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19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:10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306</w:t>
                            </w:r>
                            <w:proofErr w:type="gramEnd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教室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D074DC" w:rsidRPr="009812A0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Start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proofErr w:type="gramStart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昊</w:t>
                            </w:r>
                            <w:proofErr w:type="gramEnd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洋，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宛珊，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延昭，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proofErr w:type="gramStart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珩</w:t>
                            </w:r>
                            <w:proofErr w:type="gramEnd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椿，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俊良，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)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聪</w:t>
                            </w:r>
                            <w:proofErr w:type="gramStart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聪</w:t>
                            </w:r>
                            <w:proofErr w:type="gramEnd"/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</w:t>
                            </w:r>
                            <w:proofErr w:type="gramStart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需求分析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DF6678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D074DC" w:rsidRPr="002B0038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李：此次会议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接上次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需求分析讨论。上次讨论到对话框里是否保存信息，对话框为主语，询问为谓语，省略了小梁为宾语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孙：改为小梁保存信息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可以么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?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是否这个词在此处需要么？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需要，是否表示结果。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我觉得应该先问清楚需求，这是需求问题。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我认为对话框有“是”和“否”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两个按钮樱花掉，为无用语句，“是”和“否”为方框属性。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方框中隐藏了一个属性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保存信息。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我觉得应该将一句分成两句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对话框询问小梁，对话框有是否两个按钮。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有做为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动词，是否不妥。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但是是否不做主要成分，把有删掉了就没有谓语了。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我认为该句不是陈述句，应该先将其转换为陈述句。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吴：主语为对话框，是否是针对小梁来说的，小梁为宾语，是否保存信息为宾语小梁的补语。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我认为该句对我们的分析无用，应该删除，小梁是否选择为小梁主管观点，与我们的设计无关，对于我们没有实际意义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是否归为对话框两个属性，在事物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事件表中氛围“是”按钮，“否”按钮。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吴：对话框是否这一段可以删除，蛋询问这一动词不可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，因此与前面矛盾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是否以事物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事件表划分句子？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李，以划分句子来填事物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事件表，主次反了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但最终都是要从句子得出事物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信息是否与迁居信息重要当前信息是否不明确能否换为“风中一匹狼”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9.05pt;margin-top:.3pt;width:506.8pt;height:67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    <v:textbox>
                  <w:txbxContent>
                    <w:p w:rsidR="00D074DC" w:rsidRPr="009812A0" w:rsidRDefault="00D074DC" w:rsidP="002B0038">
                      <w:pPr>
                        <w:spacing w:line="360" w:lineRule="auto"/>
                        <w:ind w:leftChars="200" w:left="420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2019041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8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19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:10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proofErr w:type="gramStart"/>
                      <w:r>
                        <w:rPr>
                          <w:sz w:val="24"/>
                          <w:szCs w:val="24"/>
                          <w:u w:val="dotted"/>
                        </w:rPr>
                        <w:t>306</w:t>
                      </w:r>
                      <w:proofErr w:type="gramEnd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教室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D074DC" w:rsidRPr="009812A0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Start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End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proofErr w:type="gramStart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昊</w:t>
                      </w:r>
                      <w:proofErr w:type="gramEnd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洋，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宛珊，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延昭，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proofErr w:type="gramStart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珩</w:t>
                      </w:r>
                      <w:proofErr w:type="gramEnd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椿，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俊良，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)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聪</w:t>
                      </w:r>
                      <w:proofErr w:type="gramStart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聪</w:t>
                      </w:r>
                      <w:proofErr w:type="gramEnd"/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</w:t>
                      </w:r>
                      <w:proofErr w:type="gramStart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End"/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需求分析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DF6678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 w:rsidR="00D074DC" w:rsidRPr="002B0038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李：此次会议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接上次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需求分析讨论。上次讨论到对话框里是否保存信息，对话框为主语，询问为谓语，省略了小梁为宾语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孙：改为小梁保存信息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,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可以么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?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是否这个词在此处需要么？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需要，是否表示结果。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我觉得应该先问清楚需求，这是需求问题。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我认为对话框有“是”和“否”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两个按钮樱花掉，为无用语句，“是”和“否”为方框属性。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方框中隐藏了一个属性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保存信息。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我觉得应该将一句分成两句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,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对话框询问小梁，对话框有是否两个按钮。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有做为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动词，是否不妥。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但是是否不做主要成分，把有删掉了就没有谓语了。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我认为该句不是陈述句，应该先将其转换为陈述句。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吴：主语为对话框，是否是针对小梁来说的，小梁为宾语，是否保存信息为宾语小梁的补语。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我认为该句对我们的分析无用，应该删除，小梁是否选择为小梁主管观点，与我们的设计无关，对于我们没有实际意义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是否归为对话框两个属性，在事物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事件表中氛围“是”按钮，“否”按钮。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吴：对话框是否这一段可以删除，蛋询问这一动词不可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，因此与前面矛盾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是否以事物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事件表划分句子？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李，以划分句子来填事物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事件表，主次反了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但最终都是要从句子得出事物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信息是否与迁居信息重要当前信息是否不明确能否换为“风中一匹狼”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-6985</wp:posOffset>
                </wp:positionV>
                <wp:extent cx="6436360" cy="8597900"/>
                <wp:effectExtent l="0" t="0" r="21590" b="12700"/>
                <wp:wrapNone/>
                <wp:docPr id="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名字可以和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胖狼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合并，它们是一个东西。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该句不为陈述句，应先分成两个句子，是和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否两个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方面。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是则进行操作，否则不做动作。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谢：对话框是和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否两个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按钮没有必要，奠基石按钮才有下一步动作，所以页面一闪这一句话，可以直接删掉，划掉。要有对话框问小梁，小梁点击是按钮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那么应该如何解析这两句？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但是这一处并没有点击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否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按钮啊，是不是不需要加入点击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否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按钮。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但是是否保存有否这一方面，因此也应该加入考虑。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我觉得应该改为弹出一个是否保存信息的对话框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我觉得应该改为电脑弹出一个保存信息对话框取代是否保存信息。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我认为可行，主要为弹出对话框。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但是不能随意修改句子成分，大家同意么？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确实，虽然很有道理，但是不可行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改变了句子意义，不可行。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直接算变相删减了别人的需求，我觉得不可行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对话框有是按钮，对话框有否按钮，谓语为有。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后面一段可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，页面一闪这段可删除，还有后面的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当前列表中的名字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中的列表是否为需求不明确？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="00871C5B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</w:t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871C5B">
                              <w:rPr>
                                <w:sz w:val="24"/>
                                <w:szCs w:val="24"/>
                                <w:u w:val="dotted"/>
                              </w:rPr>
                              <w:softHyphen/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——江，释记）</w:t>
                            </w:r>
                            <w:r w:rsidR="00871C5B"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这个列表应为前面这个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胖狼的丽热表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，且提示“修改成功”应保留。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D074DC" w:rsidRDefault="00887145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那么“修改</w:t>
                            </w:r>
                            <w:r w:rsidR="00530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”</w:t>
                            </w:r>
                            <w:r w:rsidR="00530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作为宾语。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吴、谢离席去洗手间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之前的一句，“胖狼”三个字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的颜色的颜色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由黑色变为浅灰色是否也可以概率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城胖狼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三个字变黑为浅灰色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</w:t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871C5B">
                              <w:rPr>
                                <w:sz w:val="24"/>
                                <w:szCs w:val="24"/>
                                <w:u w:val="dotted"/>
                              </w:rPr>
                              <w:softHyphen/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——江，释记）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吴、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谢归席</w:t>
                            </w:r>
                            <w:proofErr w:type="gramEnd"/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这两个性质不同，现在，我们应该将名词列成一个表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我觉得这处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胖狼前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是否加定语，雨后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文胖狼进行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区分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一人写一份划分吧。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530404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一个人写即可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，大家都写的话，效率太低。</w:t>
                            </w:r>
                            <w:r w:rsidR="00D074DC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074DC" w:rsidRPr="002B0038" w:rsidRDefault="00D074DC" w:rsidP="002B00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组长：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</w:t>
                            </w:r>
                            <w:proofErr w:type="gramStart"/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规范助理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：</w:t>
                            </w:r>
                            <w:r w:rsidRPr="002B0038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27" type="#_x0000_t202" style="position:absolute;left:0;text-align:left;margin-left:-9.05pt;margin-top:-.55pt;width:506.8pt;height:67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名字可以和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胖狼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合并，它们是一个东西。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该句不为陈述句，应先分成两个句子，是和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否两个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方面。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是则进行操作，否则不做动作。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谢：对话框是和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否两个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按钮没有必要，奠基石按钮才有下一步动作，所以页面一闪这一句话，可以直接删掉，划掉。要有对话框问小梁，小梁点击是按钮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那么应该如何解析这两句？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但是这一处并没有点击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否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按钮啊，是不是不需要加入点击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否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按钮。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但是是否保存有否这一方面，因此也应该加入考虑。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我觉得应该改为弹出一个是否保存信息的对话框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我觉得应该改为电脑弹出一个保存信息对话框取代是否保存信息。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我认为可行，主要为弹出对话框。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但是不能随意修改句子成分，大家同意么？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确实，虽然很有道理，但是不可行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改变了句子意义，不可行。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直接算变相删减了别人的需求，我觉得不可行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对话框有是按钮，对话框有否按钮，谓语为有。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后面一段可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，页面一闪这段可删除，还有后面的</w:t>
                      </w:r>
                      <w:proofErr w:type="gramStart"/>
                      <w:r>
                        <w:rPr>
                          <w:sz w:val="24"/>
                          <w:szCs w:val="24"/>
                          <w:u w:val="dotted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当前列表中的名字</w:t>
                      </w:r>
                      <w:proofErr w:type="gramStart"/>
                      <w:r>
                        <w:rPr>
                          <w:sz w:val="24"/>
                          <w:szCs w:val="24"/>
                          <w:u w:val="dotted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中的列表是否为需求不明确？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="00871C5B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</w:t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871C5B">
                        <w:rPr>
                          <w:sz w:val="24"/>
                          <w:szCs w:val="24"/>
                          <w:u w:val="dotted"/>
                        </w:rPr>
                        <w:softHyphen/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——江，释记）</w:t>
                      </w:r>
                      <w:r w:rsidR="00871C5B" w:rsidRPr="009812A0">
                        <w:rPr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这个列表应为前面这个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胖狼的丽热表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，且提示“修改成功”应保留。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</w:p>
                    <w:p w:rsidR="00D074DC" w:rsidRDefault="00887145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那么“修改</w:t>
                      </w:r>
                      <w:r w:rsidR="00530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成功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”</w:t>
                      </w:r>
                      <w:r w:rsidR="00530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作为宾语。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吴、谢离席去洗手间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之前的一句，“胖狼”三个字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的颜色的颜色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由黑色变为浅灰色是否也可以概率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城胖狼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三个字变黑为浅灰色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</w:t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871C5B">
                        <w:rPr>
                          <w:sz w:val="24"/>
                          <w:szCs w:val="24"/>
                          <w:u w:val="dotted"/>
                        </w:rPr>
                        <w:softHyphen/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——江，释记）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吴、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谢归席</w:t>
                      </w:r>
                      <w:proofErr w:type="gramEnd"/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这两个性质不同，现在，我们应该将名词列成一个表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我觉得这处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胖狼前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是否加定语，雨后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文胖狼进行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区分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一人写一份划分吧。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530404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一个人写即可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，大家都写的话，效率太低。</w:t>
                      </w:r>
                      <w:r w:rsidR="00D074DC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</w:p>
                    <w:p w:rsidR="00D074DC" w:rsidRPr="002B0038" w:rsidRDefault="00D074DC" w:rsidP="002B0038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组长：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</w:t>
                      </w:r>
                      <w:proofErr w:type="gramStart"/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规范助理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：</w:t>
                      </w:r>
                      <w:r w:rsidRPr="002B0038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36830</wp:posOffset>
                </wp:positionV>
                <wp:extent cx="6436360" cy="8597900"/>
                <wp:effectExtent l="0" t="0" r="21590" b="12700"/>
                <wp:wrapNone/>
                <wp:docPr id="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都写一遍对大家的理解有帮助。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我觉得大家已经讨论过了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只需要把决定的事项写下来即可。</w:t>
                            </w:r>
                            <w:r w:rsidR="00D074DC"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="00D074DC"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由技术助理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王负责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写划分句子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划分完成后，开始填表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586B4F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先划分出名词谓语，名词有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小梁、里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诶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包中的胖狼、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胖狼的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颜色、胖狼、风中一匹狼、高级用户栏、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当前窗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口下的保存按钮、是否保存信息的对话框、“修改成功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”                    </w:t>
                            </w:r>
                          </w:p>
                          <w:p w:rsidR="00871C5B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谓语：选中、变成、双击、改、选择、点击、弹出、提示、显示</w:t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871C5B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871C5B">
                              <w:rPr>
                                <w:sz w:val="24"/>
                                <w:szCs w:val="24"/>
                                <w:u w:val="dotted"/>
                              </w:rPr>
                              <w:softHyphen/>
                            </w:r>
                            <w:r w:rsidR="00871C5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——江，释记）</w:t>
                            </w:r>
                            <w:r w:rsidR="00871C5B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</w:t>
                            </w:r>
                          </w:p>
                          <w:p w:rsidR="00D074DC" w:rsidRPr="00586B4F" w:rsidRDefault="00586B4F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开始填入表，完成事物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D074DC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left:0;text-align:left;margin-left:-9.05pt;margin-top:2.9pt;width:506.8pt;height:6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都写一遍对大家的理解有帮助。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我觉得大家已经讨论过了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,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只需要把决定的事项写下来即可。</w:t>
                      </w:r>
                      <w:r w:rsidR="00D074DC"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="00D074DC"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由技术助理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王负责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写划分句子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划分完成后，开始填表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586B4F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先划分出名词谓语，名词有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: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小梁、里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诶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包中的胖狼、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胖狼的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颜色、胖狼、风中一匹狼、高级用户栏、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当前窗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口下的保存按钮、是否保存信息的对话框、“修改成功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”                    </w:t>
                      </w:r>
                    </w:p>
                    <w:p w:rsidR="00871C5B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谓语：选中、变成、双击、改、选择、点击、弹出、提示、显示</w:t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871C5B">
                        <w:rPr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871C5B">
                        <w:rPr>
                          <w:sz w:val="24"/>
                          <w:szCs w:val="24"/>
                          <w:u w:val="dotted"/>
                        </w:rPr>
                        <w:softHyphen/>
                      </w:r>
                      <w:r w:rsidR="00871C5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——江，释记）</w:t>
                      </w:r>
                      <w:r w:rsidR="00871C5B">
                        <w:rPr>
                          <w:sz w:val="24"/>
                          <w:szCs w:val="24"/>
                          <w:u w:val="dotted"/>
                        </w:rPr>
                        <w:t xml:space="preserve">                 </w:t>
                      </w:r>
                    </w:p>
                    <w:p w:rsidR="00D074DC" w:rsidRPr="00586B4F" w:rsidRDefault="00586B4F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开始填入表，完成事物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D074DC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1590" b="1270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9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1590" b="1270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30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1590" b="1270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31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1590" b="1270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32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1590" b="1270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3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1590" b="1270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34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2B0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1590" b="1270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74DC" w:rsidRPr="009812A0" w:rsidRDefault="00D074D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35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074DC" w:rsidRPr="009812A0" w:rsidRDefault="00D074DC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315F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82" w:right="656" w:bottom="1248" w:left="162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F2A" w:rsidRDefault="00C62F2A">
      <w:r>
        <w:separator/>
      </w:r>
    </w:p>
  </w:endnote>
  <w:endnote w:type="continuationSeparator" w:id="0">
    <w:p w:rsidR="00C62F2A" w:rsidRDefault="00C6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DC" w:rsidRDefault="00D074DC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315FF2">
      <w:rPr>
        <w:noProof/>
      </w:rPr>
      <w:t>2019-4-24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315FF2">
      <w:rPr>
        <w:rFonts w:hint="eastAsia"/>
        <w:noProof/>
      </w:rPr>
      <w:t>下午</w:t>
    </w:r>
    <w:r w:rsidR="00315FF2">
      <w:rPr>
        <w:rFonts w:hint="eastAsia"/>
        <w:noProof/>
      </w:rPr>
      <w:t>6</w:t>
    </w:r>
    <w:r w:rsidR="00315FF2">
      <w:rPr>
        <w:rFonts w:hint="eastAsia"/>
        <w:noProof/>
      </w:rPr>
      <w:t>时</w:t>
    </w:r>
    <w:r w:rsidR="00315FF2">
      <w:rPr>
        <w:rFonts w:hint="eastAsia"/>
        <w:noProof/>
      </w:rPr>
      <w:t>22</w:t>
    </w:r>
    <w:r w:rsidR="00315FF2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315FF2" w:rsidRPr="00315FF2">
      <w:rPr>
        <w:rStyle w:val="a9"/>
      </w:rPr>
      <w:fldChar w:fldCharType="begin"/>
    </w:r>
    <w:r w:rsidR="00315FF2" w:rsidRPr="00315FF2">
      <w:rPr>
        <w:rStyle w:val="a9"/>
      </w:rPr>
      <w:instrText>PAGE   \* MERGEFORMAT</w:instrText>
    </w:r>
    <w:r w:rsidR="00315FF2" w:rsidRPr="00315FF2">
      <w:rPr>
        <w:rStyle w:val="a9"/>
      </w:rPr>
      <w:fldChar w:fldCharType="separate"/>
    </w:r>
    <w:r w:rsidR="00315FF2" w:rsidRPr="00315FF2">
      <w:rPr>
        <w:rStyle w:val="a9"/>
        <w:lang w:val="zh-CN"/>
      </w:rPr>
      <w:t>1</w:t>
    </w:r>
    <w:r w:rsidR="00315FF2" w:rsidRPr="00315FF2">
      <w:rPr>
        <w:rStyle w:val="a9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BD1C79">
      <w:rPr>
        <w:rStyle w:val="a9"/>
      </w:rPr>
      <w:t>3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DC" w:rsidRPr="002E616B" w:rsidRDefault="00D074DC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315FF2">
      <w:rPr>
        <w:noProof/>
      </w:rPr>
      <w:t>2019-4-24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315FF2">
      <w:rPr>
        <w:rFonts w:hint="eastAsia"/>
        <w:noProof/>
      </w:rPr>
      <w:t>下午</w:t>
    </w:r>
    <w:r w:rsidR="00315FF2">
      <w:rPr>
        <w:rFonts w:hint="eastAsia"/>
        <w:noProof/>
      </w:rPr>
      <w:t>6</w:t>
    </w:r>
    <w:r w:rsidR="00315FF2">
      <w:rPr>
        <w:rFonts w:hint="eastAsia"/>
        <w:noProof/>
      </w:rPr>
      <w:t>时</w:t>
    </w:r>
    <w:r w:rsidR="00315FF2">
      <w:rPr>
        <w:rFonts w:hint="eastAsia"/>
        <w:noProof/>
      </w:rPr>
      <w:t>22</w:t>
    </w:r>
    <w:r w:rsidR="00315FF2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315FF2" w:rsidRPr="00315FF2">
      <w:rPr>
        <w:rStyle w:val="a9"/>
      </w:rPr>
      <w:fldChar w:fldCharType="begin"/>
    </w:r>
    <w:r w:rsidR="00315FF2" w:rsidRPr="00315FF2">
      <w:rPr>
        <w:rStyle w:val="a9"/>
      </w:rPr>
      <w:instrText>PAGE   \* MERGEFORMAT</w:instrText>
    </w:r>
    <w:r w:rsidR="00315FF2" w:rsidRPr="00315FF2">
      <w:rPr>
        <w:rStyle w:val="a9"/>
      </w:rPr>
      <w:fldChar w:fldCharType="separate"/>
    </w:r>
    <w:r w:rsidR="00315FF2" w:rsidRPr="00315FF2">
      <w:rPr>
        <w:rStyle w:val="a9"/>
        <w:lang w:val="zh-CN"/>
      </w:rPr>
      <w:t>1</w:t>
    </w:r>
    <w:r w:rsidR="00315FF2" w:rsidRPr="00315FF2">
      <w:rPr>
        <w:rStyle w:val="a9"/>
      </w:rPr>
      <w:fldChar w:fldCharType="end"/>
    </w:r>
    <w:bookmarkStart w:id="6" w:name="_GoBack"/>
    <w:bookmarkEnd w:id="6"/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</w:t>
    </w:r>
    <w:r w:rsidR="00BD1C79">
      <w:rPr>
        <w:rStyle w:val="a9"/>
      </w:rPr>
      <w:t>3</w:t>
    </w:r>
    <w:r>
      <w:rPr>
        <w:rStyle w:val="a9"/>
        <w:rFonts w:hint="eastAsia"/>
      </w:rPr>
      <w:t xml:space="preserve">   </w:t>
    </w:r>
    <w:r>
      <w:rPr>
        <w:rStyle w:val="a9"/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FF2" w:rsidRDefault="00315F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F2A" w:rsidRDefault="00C62F2A">
      <w:r>
        <w:separator/>
      </w:r>
    </w:p>
  </w:footnote>
  <w:footnote w:type="continuationSeparator" w:id="0">
    <w:p w:rsidR="00C62F2A" w:rsidRDefault="00C6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DC" w:rsidRDefault="00D074DC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DC" w:rsidRDefault="00D074DC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FF2" w:rsidRDefault="00315FF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abstractNum w:abstractNumId="11" w15:restartNumberingAfterBreak="0">
    <w:nsid w:val="6A081364"/>
    <w:multiLevelType w:val="hybridMultilevel"/>
    <w:tmpl w:val="F2007E92"/>
    <w:lvl w:ilvl="0" w:tplc="1BB8BFC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038"/>
    <w:rsid w:val="00005719"/>
    <w:rsid w:val="00005E7D"/>
    <w:rsid w:val="00036C64"/>
    <w:rsid w:val="00071C3B"/>
    <w:rsid w:val="0007339A"/>
    <w:rsid w:val="00077FE2"/>
    <w:rsid w:val="000A7BCA"/>
    <w:rsid w:val="000C18E3"/>
    <w:rsid w:val="000C3102"/>
    <w:rsid w:val="000C3F7E"/>
    <w:rsid w:val="000E3EED"/>
    <w:rsid w:val="000F2A91"/>
    <w:rsid w:val="00101F3C"/>
    <w:rsid w:val="0010258C"/>
    <w:rsid w:val="00105859"/>
    <w:rsid w:val="00105A3E"/>
    <w:rsid w:val="00107DFC"/>
    <w:rsid w:val="00110962"/>
    <w:rsid w:val="00117E2A"/>
    <w:rsid w:val="001348DF"/>
    <w:rsid w:val="00143E17"/>
    <w:rsid w:val="0015314A"/>
    <w:rsid w:val="001669A0"/>
    <w:rsid w:val="00171C4D"/>
    <w:rsid w:val="0018072A"/>
    <w:rsid w:val="00181742"/>
    <w:rsid w:val="001978D7"/>
    <w:rsid w:val="001C16AB"/>
    <w:rsid w:val="001D2A1F"/>
    <w:rsid w:val="001E3232"/>
    <w:rsid w:val="001E6A1D"/>
    <w:rsid w:val="001F041C"/>
    <w:rsid w:val="00235A3C"/>
    <w:rsid w:val="00236C44"/>
    <w:rsid w:val="0023764B"/>
    <w:rsid w:val="002475C4"/>
    <w:rsid w:val="00283EBA"/>
    <w:rsid w:val="002943EC"/>
    <w:rsid w:val="002978D3"/>
    <w:rsid w:val="002B0038"/>
    <w:rsid w:val="002C630E"/>
    <w:rsid w:val="002D1672"/>
    <w:rsid w:val="002D4128"/>
    <w:rsid w:val="002D5C8F"/>
    <w:rsid w:val="002E616B"/>
    <w:rsid w:val="00312750"/>
    <w:rsid w:val="00315FF2"/>
    <w:rsid w:val="00320464"/>
    <w:rsid w:val="00335C57"/>
    <w:rsid w:val="00355075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2A56"/>
    <w:rsid w:val="00463DC6"/>
    <w:rsid w:val="00463F98"/>
    <w:rsid w:val="00484612"/>
    <w:rsid w:val="0049153B"/>
    <w:rsid w:val="004915C3"/>
    <w:rsid w:val="004C3B5F"/>
    <w:rsid w:val="00505E15"/>
    <w:rsid w:val="00515B35"/>
    <w:rsid w:val="00526B5A"/>
    <w:rsid w:val="00527B5A"/>
    <w:rsid w:val="00530404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86B4F"/>
    <w:rsid w:val="005A3F62"/>
    <w:rsid w:val="005C6984"/>
    <w:rsid w:val="005E14AF"/>
    <w:rsid w:val="005E6021"/>
    <w:rsid w:val="00601231"/>
    <w:rsid w:val="00607DBC"/>
    <w:rsid w:val="00614171"/>
    <w:rsid w:val="00632EBE"/>
    <w:rsid w:val="00662CE9"/>
    <w:rsid w:val="00687461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71C5B"/>
    <w:rsid w:val="0088191D"/>
    <w:rsid w:val="00887145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25B41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B11E24"/>
    <w:rsid w:val="00B44EAF"/>
    <w:rsid w:val="00B453CB"/>
    <w:rsid w:val="00B54349"/>
    <w:rsid w:val="00B5750B"/>
    <w:rsid w:val="00B731FA"/>
    <w:rsid w:val="00B77884"/>
    <w:rsid w:val="00BB4227"/>
    <w:rsid w:val="00BC59D1"/>
    <w:rsid w:val="00BD1C79"/>
    <w:rsid w:val="00BD6C64"/>
    <w:rsid w:val="00C01F92"/>
    <w:rsid w:val="00C25438"/>
    <w:rsid w:val="00C47746"/>
    <w:rsid w:val="00C52E49"/>
    <w:rsid w:val="00C62F2A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4DC"/>
    <w:rsid w:val="00D07BCB"/>
    <w:rsid w:val="00D101A9"/>
    <w:rsid w:val="00D12FBD"/>
    <w:rsid w:val="00D3011B"/>
    <w:rsid w:val="00D37EB1"/>
    <w:rsid w:val="00D41BA6"/>
    <w:rsid w:val="00D43FE5"/>
    <w:rsid w:val="00D515CF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42AE1"/>
    <w:rsid w:val="00E50226"/>
    <w:rsid w:val="00E61432"/>
    <w:rsid w:val="00E63109"/>
    <w:rsid w:val="00E77F9D"/>
    <w:rsid w:val="00E865B7"/>
    <w:rsid w:val="00E90F34"/>
    <w:rsid w:val="00EA30D9"/>
    <w:rsid w:val="00EB0503"/>
    <w:rsid w:val="00EC63BC"/>
    <w:rsid w:val="00ED122C"/>
    <w:rsid w:val="00ED28B6"/>
    <w:rsid w:val="00EE01AF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40B5A"/>
  <w15:docId w15:val="{2F6F4C0D-3140-42C7-86A9-C0F2572A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TOC1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ura\Desktop\&#36719;&#20214;&#23454;&#35757;\SEP1903-DOC1-&#38656;&#27714;&#20998;&#26512;&#20250;&#35758;-20190417-0-&#29579;&#24310;&#261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SEP1903-DOC1-需求分析会议-20190417-0-王延昭.dot</Template>
  <TotalTime>115</TotalTime>
  <Pages>11</Pages>
  <Words>34</Words>
  <Characters>195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Sakura</dc:creator>
  <cp:keywords>软件工程 会议记录</cp:keywords>
  <dc:description>本模板为计算机学院2016级计算机科学与技术、2016级软件工程的软件开发项目实践而制作</dc:description>
  <cp:lastModifiedBy>jiang</cp:lastModifiedBy>
  <cp:revision>10</cp:revision>
  <cp:lastPrinted>2001-03-14T15:18:00Z</cp:lastPrinted>
  <dcterms:created xsi:type="dcterms:W3CDTF">2019-04-22T15:22:00Z</dcterms:created>
  <dcterms:modified xsi:type="dcterms:W3CDTF">2019-04-24T10:25:00Z</dcterms:modified>
  <cp:category>文档模板 零</cp:category>
</cp:coreProperties>
</file>